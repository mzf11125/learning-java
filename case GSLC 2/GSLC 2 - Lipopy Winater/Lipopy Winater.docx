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103CCDB7" w:rsidP="3401F7AC" w:rsidRDefault="103CCDB7" w14:paraId="707CF275" w14:textId="5651D97D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01F7AC" w:rsidR="103CC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</w:p>
    <w:p w:rsidR="103CCDB7" w:rsidP="3401F7AC" w:rsidRDefault="103CCDB7" w14:paraId="55E535EF" w14:textId="2129711B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01F7AC" w:rsidR="103CC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do not have to match the output 100% to the figures / screenshot. </w:t>
      </w:r>
    </w:p>
    <w:p w:rsidR="103CCDB7" w:rsidP="3401F7AC" w:rsidRDefault="103CCDB7" w14:paraId="4ADBFF53" w14:textId="56A20215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01F7AC" w:rsidR="103CC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must use Abstract Class and Interface in your answer code.</w:t>
      </w:r>
    </w:p>
    <w:p w:rsidR="103CCDB7" w:rsidP="3401F7AC" w:rsidRDefault="103CCDB7" w14:paraId="1E18258D" w14:textId="45EA86B2">
      <w:pPr>
        <w:pStyle w:val="ListParagraph"/>
        <w:numPr>
          <w:ilvl w:val="0"/>
          <w:numId w:val="28"/>
        </w:num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01F7AC" w:rsidR="103CCD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use Polymophism (overloading, overriding, etc) in your answer code.</w:t>
      </w:r>
    </w:p>
    <w:p w:rsidRPr="008625BB" w:rsidR="00752E63" w:rsidP="008625BB" w:rsidRDefault="00C13644" w14:paraId="53283634" w14:textId="4385632E">
      <w:pPr>
        <w:spacing w:after="160" w:line="360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Lipopy Winater</w:t>
      </w:r>
    </w:p>
    <w:p w:rsidR="002A4CBB" w:rsidP="002A4CBB" w:rsidRDefault="00C13644" w14:paraId="6881552C" w14:textId="731AE127">
      <w:pPr>
        <w:spacing w:after="240" w:line="360" w:lineRule="auto"/>
        <w:ind w:firstLine="720"/>
        <w:jc w:val="both"/>
        <w:rPr>
          <w:color w:val="000000"/>
          <w:shd w:val="clear" w:color="auto" w:fill="FFFFFF"/>
        </w:rPr>
      </w:pPr>
      <w:r w:rsidRPr="00C13644">
        <w:rPr>
          <w:color w:val="000000"/>
          <w:shd w:val="clear" w:color="auto" w:fill="FFFFFF"/>
        </w:rPr>
        <w:t xml:space="preserve">The town's library, named </w:t>
      </w:r>
      <w:r w:rsidRPr="00C13644">
        <w:rPr>
          <w:b/>
          <w:bCs/>
          <w:color w:val="000000"/>
          <w:shd w:val="clear" w:color="auto" w:fill="FFFFFF"/>
        </w:rPr>
        <w:t>Lipopy Winater</w:t>
      </w:r>
      <w:r w:rsidRPr="00C13644">
        <w:rPr>
          <w:color w:val="000000"/>
          <w:shd w:val="clear" w:color="auto" w:fill="FFFFFF"/>
        </w:rPr>
        <w:t>, is a beloved community hub where residents gather to explore a vast collection of books, magazines, and DVDs. The library is renowned for its unique collection, which includes rare editions and exclusive content curated by local authors and filmmakers.</w:t>
      </w:r>
      <w:r w:rsidR="00001301">
        <w:rPr>
          <w:color w:val="000000"/>
          <w:shd w:val="clear" w:color="auto" w:fill="FFFFFF"/>
        </w:rPr>
        <w:t xml:space="preserve"> You as a programmer are asked to build the program. </w:t>
      </w:r>
      <w:r w:rsidRPr="002A4CBB" w:rsidR="002A4CBB">
        <w:rPr>
          <w:color w:val="000000"/>
          <w:shd w:val="clear" w:color="auto" w:fill="FFFFFF"/>
        </w:rPr>
        <w:t>There are some requirements that must be fulfilled.</w:t>
      </w:r>
    </w:p>
    <w:p w:rsidR="002A4CBB" w:rsidP="002A4CBB" w:rsidRDefault="00C13644" w14:paraId="5287C04E" w14:textId="472D351F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Main Menu Page</w:t>
      </w:r>
    </w:p>
    <w:p w:rsidR="00C13644" w:rsidP="00C13644" w:rsidRDefault="00C13644" w14:paraId="55364A84" w14:textId="663C392D">
      <w:pPr>
        <w:pStyle w:val="ListParagraph"/>
        <w:numPr>
          <w:ilvl w:val="1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page </w:t>
      </w:r>
      <w:r w:rsidR="00CD0A1D">
        <w:rPr>
          <w:color w:val="000000"/>
          <w:shd w:val="clear" w:color="auto" w:fill="FFFFFF"/>
        </w:rPr>
        <w:t>contains</w:t>
      </w:r>
      <w:r>
        <w:rPr>
          <w:color w:val="000000"/>
          <w:shd w:val="clear" w:color="auto" w:fill="FFFFFF"/>
        </w:rPr>
        <w:t xml:space="preserve"> various option</w:t>
      </w:r>
      <w:r w:rsidR="00CD0A1D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that </w:t>
      </w:r>
      <w:r w:rsidR="00CD0A1D">
        <w:rPr>
          <w:color w:val="000000"/>
          <w:shd w:val="clear" w:color="auto" w:fill="FFFFFF"/>
        </w:rPr>
        <w:t>users</w:t>
      </w:r>
      <w:r>
        <w:rPr>
          <w:color w:val="000000"/>
          <w:shd w:val="clear" w:color="auto" w:fill="FFFFFF"/>
        </w:rPr>
        <w:t xml:space="preserve"> can </w:t>
      </w:r>
      <w:r w:rsidR="00CD0A1D">
        <w:rPr>
          <w:color w:val="000000"/>
          <w:shd w:val="clear" w:color="auto" w:fill="FFFFFF"/>
        </w:rPr>
        <w:t>choose from.</w:t>
      </w:r>
    </w:p>
    <w:p w:rsidR="00CD0A1D" w:rsidP="00C13644" w:rsidRDefault="00CD0A1D" w14:paraId="6DEE1CB8" w14:textId="7ED4B5D5">
      <w:pPr>
        <w:pStyle w:val="ListParagraph"/>
        <w:numPr>
          <w:ilvl w:val="1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Validate the user input must be between 1 and 6.</w:t>
      </w:r>
    </w:p>
    <w:p w:rsidR="00CD0A1D" w:rsidP="00C13644" w:rsidRDefault="00CD0A1D" w14:paraId="3365A581" w14:textId="147EE352">
      <w:pPr>
        <w:pStyle w:val="ListParagraph"/>
        <w:numPr>
          <w:ilvl w:val="1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Navigate user to each respective chosen menu.</w:t>
      </w:r>
    </w:p>
    <w:p w:rsidR="00A23C93" w:rsidP="00A23C93" w:rsidRDefault="00C13644" w14:paraId="4D603E7F" w14:textId="77777777">
      <w:pPr>
        <w:keepNext/>
        <w:spacing w:after="240" w:line="360" w:lineRule="auto"/>
        <w:jc w:val="both"/>
      </w:pPr>
      <w:r w:rsidRPr="00C13644">
        <w:rPr>
          <w:noProof/>
          <w:color w:val="000000"/>
          <w:shd w:val="clear" w:color="auto" w:fill="FFFFFF"/>
        </w:rPr>
        <w:drawing>
          <wp:inline distT="0" distB="0" distL="0" distR="0" wp14:anchorId="2A64C3D1" wp14:editId="4622F255">
            <wp:extent cx="6280785" cy="2378075"/>
            <wp:effectExtent l="19050" t="19050" r="24765" b="22225"/>
            <wp:docPr id="145493257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257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378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CBB" w:rsidP="00A23C93" w:rsidRDefault="00A23C93" w14:paraId="481E1CDB" w14:textId="3048FB6C">
      <w:pPr>
        <w:pStyle w:val="Caption"/>
        <w:rPr>
          <w:color w:val="000000"/>
          <w:shd w:val="clear" w:color="auto" w:fill="FFFFFF"/>
        </w:rPr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1</w:t>
      </w:r>
      <w:r>
        <w:fldChar w:fldCharType="end"/>
      </w:r>
      <w:r>
        <w:t>. Main Menu Page</w:t>
      </w:r>
    </w:p>
    <w:p w:rsidR="00CD0A1D" w:rsidP="00CD0A1D" w:rsidRDefault="00CD0A1D" w14:paraId="629079FB" w14:textId="4B3E279F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Add Item Menu (Menu 1)</w:t>
      </w:r>
    </w:p>
    <w:p w:rsidR="00CD0A1D" w:rsidP="00CD0A1D" w:rsidRDefault="00CD0A1D" w14:paraId="7A6E6A16" w14:textId="13582B85">
      <w:pPr>
        <w:pStyle w:val="ListParagraph"/>
        <w:numPr>
          <w:ilvl w:val="1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 this menu, user can insert a new item that belongs to </w:t>
      </w:r>
      <w:r w:rsidRPr="00CD0A1D">
        <w:rPr>
          <w:b/>
          <w:bCs/>
          <w:color w:val="000000"/>
          <w:shd w:val="clear" w:color="auto" w:fill="FFFFFF"/>
        </w:rPr>
        <w:t>Lipopy Winater</w:t>
      </w:r>
      <w:r>
        <w:rPr>
          <w:color w:val="000000"/>
          <w:shd w:val="clear" w:color="auto" w:fill="FFFFFF"/>
        </w:rPr>
        <w:t xml:space="preserve">. To do that, the users need to enter several pieces of information listed below. </w:t>
      </w:r>
    </w:p>
    <w:p w:rsidR="00CD0A1D" w:rsidP="0059648B" w:rsidRDefault="0059648B" w14:paraId="55A7A6E1" w14:textId="3C4E3C7C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Title (Validate that the title must at least contain 2 words)</w:t>
      </w:r>
    </w:p>
    <w:p w:rsidR="0059648B" w:rsidP="0059648B" w:rsidRDefault="0059648B" w14:paraId="016FF394" w14:textId="17813DF5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Type (Validate that the type must between ‘Book’, ‘Magazine’, and ‘DVD’</w:t>
      </w:r>
      <w:r w:rsidR="006635CE">
        <w:rPr>
          <w:color w:val="000000"/>
          <w:shd w:val="clear" w:color="auto" w:fill="FFFFFF"/>
        </w:rPr>
        <w:t xml:space="preserve"> [case sensitive]</w:t>
      </w:r>
      <w:r>
        <w:rPr>
          <w:color w:val="000000"/>
          <w:shd w:val="clear" w:color="auto" w:fill="FFFFFF"/>
        </w:rPr>
        <w:t>)</w:t>
      </w:r>
    </w:p>
    <w:p w:rsidR="0059648B" w:rsidP="0059648B" w:rsidRDefault="0059648B" w14:paraId="4EFA8FAC" w14:textId="7CD69C07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Based on the answer type the user chooses, the user needs to insert different pieces of information listed below.</w:t>
      </w:r>
    </w:p>
    <w:p w:rsidR="0059648B" w:rsidP="0059648B" w:rsidRDefault="0059648B" w14:paraId="31DDC479" w14:textId="46F2908A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the user chooses ‘Book’:</w:t>
      </w:r>
    </w:p>
    <w:p w:rsidR="0059648B" w:rsidP="0059648B" w:rsidRDefault="0059648B" w14:paraId="295CEAFE" w14:textId="58B1AE0D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Author (Validate the author must start with ‘Mr. ’ or ‘Mrs. ’)</w:t>
      </w:r>
    </w:p>
    <w:p w:rsidR="0059648B" w:rsidP="0059648B" w:rsidRDefault="0059648B" w14:paraId="4814F9B4" w14:textId="1FA10C3F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 w:rsidRPr="0059648B">
        <w:rPr>
          <w:color w:val="000000"/>
          <w:shd w:val="clear" w:color="auto" w:fill="FFFFFF"/>
        </w:rPr>
        <w:t>Genre (Validate the genre must be</w:t>
      </w:r>
      <w:r>
        <w:rPr>
          <w:color w:val="000000"/>
          <w:shd w:val="clear" w:color="auto" w:fill="FFFFFF"/>
        </w:rPr>
        <w:t xml:space="preserve">tween </w:t>
      </w:r>
      <w:r w:rsidR="00210CDA">
        <w:rPr>
          <w:color w:val="000000"/>
          <w:shd w:val="clear" w:color="auto" w:fill="FFFFFF"/>
        </w:rPr>
        <w:t>‘Fiction’, ‘NonFiction’, ‘ScienceFiction’, ‘Biography’, ‘History’, ‘Poetry’</w:t>
      </w:r>
      <w:r w:rsidR="006635CE">
        <w:rPr>
          <w:color w:val="000000"/>
          <w:shd w:val="clear" w:color="auto" w:fill="FFFFFF"/>
        </w:rPr>
        <w:t xml:space="preserve"> [case insensitive]</w:t>
      </w:r>
      <w:r w:rsidR="00210CDA">
        <w:rPr>
          <w:color w:val="000000"/>
          <w:shd w:val="clear" w:color="auto" w:fill="FFFFFF"/>
        </w:rPr>
        <w:t>)</w:t>
      </w:r>
    </w:p>
    <w:p w:rsidR="00A23C93" w:rsidP="00A23C93" w:rsidRDefault="006635CE" w14:paraId="4C900F7C" w14:textId="77777777">
      <w:pPr>
        <w:keepNext/>
        <w:spacing w:after="240" w:line="360" w:lineRule="auto"/>
        <w:jc w:val="both"/>
      </w:pPr>
      <w:r w:rsidRPr="0059648B">
        <w:rPr>
          <w:noProof/>
          <w:color w:val="000000"/>
          <w:shd w:val="clear" w:color="auto" w:fill="FFFFFF"/>
        </w:rPr>
        <w:drawing>
          <wp:inline distT="0" distB="0" distL="0" distR="0" wp14:anchorId="7407A24A" wp14:editId="2F4C915D">
            <wp:extent cx="6280785" cy="685800"/>
            <wp:effectExtent l="19050" t="19050" r="24765" b="19050"/>
            <wp:docPr id="126538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8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6635CE" w:rsidR="006635CE" w:rsidP="00A23C93" w:rsidRDefault="00A23C93" w14:paraId="3FDA51DD" w14:textId="1C1474DC">
      <w:pPr>
        <w:pStyle w:val="Caption"/>
        <w:rPr>
          <w:color w:val="000000"/>
          <w:shd w:val="clear" w:color="auto" w:fill="FFFFFF"/>
        </w:rPr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2</w:t>
      </w:r>
      <w:r>
        <w:fldChar w:fldCharType="end"/>
      </w:r>
      <w:r>
        <w:t>. Add Item Menu (</w:t>
      </w:r>
      <w:r>
        <w:rPr>
          <w:noProof/>
        </w:rPr>
        <w:t>Book Version)</w:t>
      </w:r>
    </w:p>
    <w:p w:rsidR="00210CDA" w:rsidP="00210CDA" w:rsidRDefault="00210CDA" w14:paraId="63607F31" w14:textId="26B10B91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the user chooses ‘Magazine’:</w:t>
      </w:r>
    </w:p>
    <w:p w:rsidR="00210CDA" w:rsidP="00210CDA" w:rsidRDefault="00210CDA" w14:paraId="61115FEC" w14:textId="4D38C741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Issue Date (Validate issue date must following format [yyyy-MM-dd])</w:t>
      </w:r>
    </w:p>
    <w:p w:rsidRPr="006635CE" w:rsidR="006635CE" w:rsidP="006635CE" w:rsidRDefault="00210CDA" w14:paraId="3642D3D2" w14:textId="2B509142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Publication Frequency (Validate publication frequency must between ‘Weekly’, ‘Monthly’, ‘Quarterly’, ‘Annually’, and ‘Daily’</w:t>
      </w:r>
      <w:r w:rsidR="006635CE">
        <w:rPr>
          <w:color w:val="000000"/>
          <w:shd w:val="clear" w:color="auto" w:fill="FFFFFF"/>
        </w:rPr>
        <w:t xml:space="preserve"> [case insensitive]</w:t>
      </w:r>
      <w:r>
        <w:rPr>
          <w:color w:val="000000"/>
          <w:shd w:val="clear" w:color="auto" w:fill="FFFFFF"/>
        </w:rPr>
        <w:t>)</w:t>
      </w:r>
    </w:p>
    <w:p w:rsidR="00210CDA" w:rsidP="00210CDA" w:rsidRDefault="00210CDA" w14:paraId="41503C1F" w14:textId="20C1ADDB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Editor (Validate editor must contains at least 2 words)</w:t>
      </w:r>
    </w:p>
    <w:p w:rsidR="00A23C93" w:rsidP="00A23C93" w:rsidRDefault="006635CE" w14:paraId="571AD543" w14:textId="77777777">
      <w:pPr>
        <w:keepNext/>
        <w:spacing w:after="240" w:line="360" w:lineRule="auto"/>
        <w:jc w:val="both"/>
      </w:pPr>
      <w:r w:rsidRPr="0059648B">
        <w:rPr>
          <w:noProof/>
          <w:color w:val="000000"/>
          <w:shd w:val="clear" w:color="auto" w:fill="FFFFFF"/>
        </w:rPr>
        <w:drawing>
          <wp:inline distT="0" distB="0" distL="0" distR="0" wp14:anchorId="17CF576F" wp14:editId="082B8931">
            <wp:extent cx="6280785" cy="869315"/>
            <wp:effectExtent l="19050" t="19050" r="24765" b="26035"/>
            <wp:docPr id="188939479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479" name="Picture 1" descr="A close-up of a person's 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69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2109FD" w:rsidR="006635CE" w:rsidP="00A23C93" w:rsidRDefault="00A23C93" w14:paraId="7586092D" w14:textId="6BEA4335">
      <w:pPr>
        <w:pStyle w:val="Caption"/>
        <w:rPr>
          <w:color w:val="000000"/>
          <w:shd w:val="clear" w:color="auto" w:fill="FFFFFF"/>
          <w:lang w:val="fr-FR"/>
        </w:rPr>
      </w:pPr>
      <w:r w:rsidRPr="002109FD">
        <w:rPr>
          <w:lang w:val="fr-FR"/>
        </w:rPr>
        <w:t xml:space="preserve">Figure </w:t>
      </w:r>
      <w:r>
        <w:fldChar w:fldCharType="begin"/>
      </w:r>
      <w:r w:rsidRPr="002109FD">
        <w:rPr>
          <w:lang w:val="fr-FR"/>
        </w:rPr>
        <w:instrText xml:space="preserve"> SEQ Figure \* ARABIC </w:instrText>
      </w:r>
      <w:r>
        <w:fldChar w:fldCharType="separate"/>
      </w:r>
      <w:r w:rsidR="00965E88">
        <w:rPr>
          <w:noProof/>
          <w:lang w:val="fr-FR"/>
        </w:rPr>
        <w:t>3</w:t>
      </w:r>
      <w:r>
        <w:fldChar w:fldCharType="end"/>
      </w:r>
      <w:r w:rsidRPr="002109FD">
        <w:rPr>
          <w:lang w:val="fr-FR"/>
        </w:rPr>
        <w:t>. Add Item Menu (Magazine Version)</w:t>
      </w:r>
    </w:p>
    <w:p w:rsidR="00210CDA" w:rsidP="00210CDA" w:rsidRDefault="00210CDA" w14:paraId="4CAD8E16" w14:textId="3C9B04A6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the user chooses ‘DVD’:</w:t>
      </w:r>
    </w:p>
    <w:p w:rsidR="00210CDA" w:rsidP="00210CDA" w:rsidRDefault="00210CDA" w14:paraId="2D245C8E" w14:textId="30A2837F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 w:rsidRPr="00210CDA">
        <w:rPr>
          <w:color w:val="000000"/>
          <w:shd w:val="clear" w:color="auto" w:fill="FFFFFF"/>
        </w:rPr>
        <w:t>Duration (Validate duration must be more</w:t>
      </w:r>
      <w:r>
        <w:rPr>
          <w:color w:val="000000"/>
          <w:shd w:val="clear" w:color="auto" w:fill="FFFFFF"/>
        </w:rPr>
        <w:t xml:space="preserve"> than 0 [integer])</w:t>
      </w:r>
    </w:p>
    <w:p w:rsidR="00210CDA" w:rsidP="00210CDA" w:rsidRDefault="00210CDA" w14:paraId="15F05DDA" w14:textId="3B486C2B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Director (Validate director must contains at least 2 words)</w:t>
      </w:r>
    </w:p>
    <w:p w:rsidR="00210CDA" w:rsidP="00210CDA" w:rsidRDefault="00210CDA" w14:paraId="6529538E" w14:textId="2183B877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Rating (Validate rating must between 0 and 10 [float])</w:t>
      </w:r>
    </w:p>
    <w:p w:rsidR="002109FD" w:rsidP="002109FD" w:rsidRDefault="006635CE" w14:paraId="2271302E" w14:textId="77777777">
      <w:pPr>
        <w:keepNext/>
        <w:spacing w:after="240" w:line="360" w:lineRule="auto"/>
        <w:jc w:val="both"/>
      </w:pPr>
      <w:r w:rsidRPr="00CD0A1D">
        <w:rPr>
          <w:noProof/>
          <w:color w:val="000000"/>
          <w:shd w:val="clear" w:color="auto" w:fill="FFFFFF"/>
        </w:rPr>
        <w:drawing>
          <wp:inline distT="0" distB="0" distL="0" distR="0" wp14:anchorId="74CEBCE0" wp14:editId="1B8FB6FD">
            <wp:extent cx="6280785" cy="718185"/>
            <wp:effectExtent l="19050" t="19050" r="24765" b="24765"/>
            <wp:docPr id="101823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18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6635CE" w:rsidR="00DE7A5F" w:rsidP="002109FD" w:rsidRDefault="002109FD" w14:paraId="3EB7D286" w14:textId="3A20A225">
      <w:pPr>
        <w:pStyle w:val="Caption"/>
        <w:rPr>
          <w:color w:val="000000"/>
          <w:shd w:val="clear" w:color="auto" w:fill="FFFFFF"/>
        </w:rPr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4</w:t>
      </w:r>
      <w:r>
        <w:fldChar w:fldCharType="end"/>
      </w:r>
      <w:r>
        <w:t>. Add Item Menu (DVD Version)</w:t>
      </w:r>
    </w:p>
    <w:p w:rsidR="00DE7A5F" w:rsidP="002A4CBB" w:rsidRDefault="00DE7A5F" w14:paraId="1BE3FA3A" w14:textId="3D5759E3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Generate Item ID based on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DE7A5F" w:rsidTr="00DE7A5F" w14:paraId="588AA302" w14:textId="77777777">
        <w:trPr>
          <w:trHeight w:val="510"/>
          <w:jc w:val="center"/>
        </w:trPr>
        <w:tc>
          <w:tcPr>
            <w:tcW w:w="3823" w:type="dxa"/>
            <w:vAlign w:val="center"/>
          </w:tcPr>
          <w:p w:rsidR="00DE7A5F" w:rsidP="00DE7A5F" w:rsidRDefault="00DE7A5F" w14:paraId="5B0B38B0" w14:textId="6967D00D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XX-YYY-ZZZZZZZZZZZZZZ</w:t>
            </w:r>
          </w:p>
        </w:tc>
      </w:tr>
    </w:tbl>
    <w:p w:rsidR="00DE7A5F" w:rsidP="006B482E" w:rsidRDefault="00DE7A5F" w14:paraId="2101BA0E" w14:textId="703A4492">
      <w:pPr>
        <w:pStyle w:val="ListParagraph"/>
        <w:numPr>
          <w:ilvl w:val="3"/>
          <w:numId w:val="16"/>
        </w:numPr>
        <w:spacing w:before="240"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XX : Taken from first 2 letters from the item type (in capital letter).</w:t>
      </w:r>
    </w:p>
    <w:p w:rsidR="00DE7A5F" w:rsidP="00DE7A5F" w:rsidRDefault="00DE7A5F" w14:paraId="5B26D5B8" w14:textId="78D99FE8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YYY: Taken from first 3 letters from the title (in capital letter).</w:t>
      </w:r>
    </w:p>
    <w:p w:rsidR="00DE7A5F" w:rsidP="00DE7A5F" w:rsidRDefault="00DE7A5F" w14:paraId="6903559D" w14:textId="1B4EACE2">
      <w:pPr>
        <w:pStyle w:val="ListParagraph"/>
        <w:numPr>
          <w:ilvl w:val="3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ZZZZZZZZZZZZZZ: Taken from </w:t>
      </w:r>
      <w:r w:rsidRPr="00DE7A5F">
        <w:rPr>
          <w:color w:val="000000"/>
          <w:shd w:val="clear" w:color="auto" w:fill="FFFFFF"/>
        </w:rPr>
        <w:t>current time in milliseconds</w:t>
      </w:r>
      <w:r>
        <w:rPr>
          <w:color w:val="000000"/>
          <w:shd w:val="clear" w:color="auto" w:fill="FFFFFF"/>
        </w:rPr>
        <w:t>.</w:t>
      </w:r>
    </w:p>
    <w:p w:rsidRPr="006635CE" w:rsidR="00CD0A1D" w:rsidP="002A4CBB" w:rsidRDefault="00210CDA" w14:paraId="05313454" w14:textId="0B0AD647">
      <w:pPr>
        <w:pStyle w:val="ListParagraph"/>
        <w:numPr>
          <w:ilvl w:val="2"/>
          <w:numId w:val="16"/>
        </w:numPr>
        <w:spacing w:after="24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After the user </w:t>
      </w:r>
      <w:r w:rsidR="006635CE">
        <w:rPr>
          <w:color w:val="000000"/>
          <w:shd w:val="clear" w:color="auto" w:fill="FFFFFF"/>
        </w:rPr>
        <w:t>finishes</w:t>
      </w:r>
      <w:r>
        <w:rPr>
          <w:color w:val="000000"/>
          <w:shd w:val="clear" w:color="auto" w:fill="FFFFFF"/>
        </w:rPr>
        <w:t xml:space="preserve"> entering all the information needed, save the information into a list.</w:t>
      </w:r>
      <w:r w:rsidR="00C26D09">
        <w:rPr>
          <w:color w:val="000000"/>
          <w:shd w:val="clear" w:color="auto" w:fill="FFFFFF"/>
        </w:rPr>
        <w:t xml:space="preserve"> All new items have a Status attribute with default value AVAILABLE. </w:t>
      </w:r>
    </w:p>
    <w:p w:rsidR="002A4CBB" w:rsidP="002A4CBB" w:rsidRDefault="00210CDA" w14:paraId="28E97C2D" w14:textId="482719D3">
      <w:pPr>
        <w:pStyle w:val="ListParagraph"/>
        <w:numPr>
          <w:ilvl w:val="0"/>
          <w:numId w:val="19"/>
        </w:numPr>
        <w:spacing w:after="160" w:line="360" w:lineRule="auto"/>
        <w:jc w:val="both"/>
      </w:pPr>
      <w:r>
        <w:t>View library item</w:t>
      </w:r>
      <w:r w:rsidR="00DE7A5F">
        <w:t>s</w:t>
      </w:r>
      <w:r>
        <w:t xml:space="preserve"> (Menu 2)</w:t>
      </w:r>
    </w:p>
    <w:p w:rsidR="006635CE" w:rsidP="004B7308" w:rsidRDefault="006635CE" w14:paraId="31ECD773" w14:textId="3FC42C4B">
      <w:pPr>
        <w:pStyle w:val="ListParagraph"/>
        <w:numPr>
          <w:ilvl w:val="1"/>
          <w:numId w:val="19"/>
        </w:numPr>
        <w:spacing w:after="160" w:line="360" w:lineRule="auto"/>
        <w:jc w:val="both"/>
      </w:pPr>
      <w:r>
        <w:t>Validate if the library has any item.</w:t>
      </w:r>
      <w:r w:rsidR="00DE7A5F">
        <w:t xml:space="preserve"> </w:t>
      </w:r>
      <w:r>
        <w:t>If the library doesn’t have any items, display a</w:t>
      </w:r>
      <w:r w:rsidR="00C26D09">
        <w:t xml:space="preserve"> </w:t>
      </w:r>
      <w:r>
        <w:t>message.</w:t>
      </w:r>
    </w:p>
    <w:p w:rsidR="006635CE" w:rsidP="00210CDA" w:rsidRDefault="006635CE" w14:paraId="70EF4669" w14:textId="7C932332">
      <w:pPr>
        <w:pStyle w:val="ListParagraph"/>
        <w:numPr>
          <w:ilvl w:val="1"/>
          <w:numId w:val="19"/>
        </w:numPr>
        <w:spacing w:after="160" w:line="360" w:lineRule="auto"/>
        <w:jc w:val="both"/>
      </w:pPr>
      <w:r>
        <w:t xml:space="preserve">If the library has any </w:t>
      </w:r>
      <w:r w:rsidR="00DE7A5F">
        <w:t>items</w:t>
      </w:r>
      <w:r>
        <w:t>, display all the items’ information.</w:t>
      </w:r>
    </w:p>
    <w:p w:rsidR="006B482E" w:rsidP="006B482E" w:rsidRDefault="006B482E" w14:paraId="53F89112" w14:textId="1A4DC19C">
      <w:pPr>
        <w:pStyle w:val="ListParagraph"/>
        <w:numPr>
          <w:ilvl w:val="2"/>
          <w:numId w:val="19"/>
        </w:numPr>
        <w:spacing w:after="160" w:line="360" w:lineRule="auto"/>
        <w:jc w:val="both"/>
      </w:pPr>
      <w:r>
        <w:t>For item with type Book, display:</w:t>
      </w:r>
    </w:p>
    <w:p w:rsidR="006B482E" w:rsidP="006B482E" w:rsidRDefault="006B482E" w14:paraId="01E24A8A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ID</w:t>
      </w:r>
    </w:p>
    <w:p w:rsidR="006B482E" w:rsidP="006B482E" w:rsidRDefault="006B482E" w14:paraId="6152524B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Name</w:t>
      </w:r>
    </w:p>
    <w:p w:rsidR="006B482E" w:rsidP="006B482E" w:rsidRDefault="006B482E" w14:paraId="2E2BF000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Type</w:t>
      </w:r>
    </w:p>
    <w:p w:rsidR="006B482E" w:rsidP="006B482E" w:rsidRDefault="006B482E" w14:paraId="66A2F7EE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Author</w:t>
      </w:r>
    </w:p>
    <w:p w:rsidR="006B482E" w:rsidP="006B482E" w:rsidRDefault="006B482E" w14:paraId="150E4DB0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Genre</w:t>
      </w:r>
    </w:p>
    <w:p w:rsidR="006B482E" w:rsidP="006B482E" w:rsidRDefault="006B482E" w14:paraId="60C725D0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Status</w:t>
      </w:r>
    </w:p>
    <w:p w:rsidR="006B482E" w:rsidP="006B482E" w:rsidRDefault="006B482E" w14:paraId="25D90ACC" w14:textId="413D8191">
      <w:pPr>
        <w:pStyle w:val="ListParagraph"/>
        <w:numPr>
          <w:ilvl w:val="2"/>
          <w:numId w:val="19"/>
        </w:numPr>
        <w:spacing w:after="160" w:line="360" w:lineRule="auto"/>
        <w:jc w:val="both"/>
      </w:pPr>
      <w:r>
        <w:t>For item with type Magazine, display:</w:t>
      </w:r>
    </w:p>
    <w:p w:rsidR="006B482E" w:rsidP="006B482E" w:rsidRDefault="006B482E" w14:paraId="12800B41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ID</w:t>
      </w:r>
    </w:p>
    <w:p w:rsidR="006B482E" w:rsidP="006B482E" w:rsidRDefault="006B482E" w14:paraId="553C799B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Name</w:t>
      </w:r>
    </w:p>
    <w:p w:rsidR="00FF3ADB" w:rsidP="00FF3ADB" w:rsidRDefault="006B482E" w14:paraId="17E7E611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Type</w:t>
      </w:r>
    </w:p>
    <w:p w:rsidR="00FF3ADB" w:rsidP="00FF3ADB" w:rsidRDefault="00FF3ADB" w14:paraId="3671CF27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Issue Date (with format ‘X, M D Y’)</w:t>
      </w:r>
    </w:p>
    <w:p w:rsidR="00FF3ADB" w:rsidP="00FF3ADB" w:rsidRDefault="00FF3ADB" w14:paraId="4724CEC1" w14:textId="77777777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 xml:space="preserve">X: </w:t>
      </w:r>
      <w:r w:rsidRPr="00FF3ADB">
        <w:t>Abbreviated weekday name (Sun to Sat)</w:t>
      </w:r>
    </w:p>
    <w:p w:rsidR="00FF3ADB" w:rsidP="00FF3ADB" w:rsidRDefault="00FF3ADB" w14:paraId="6A1C95CE" w14:textId="77777777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 xml:space="preserve">M: </w:t>
      </w:r>
      <w:r w:rsidRPr="00FF3ADB">
        <w:t>Abbreviated month name (Jan to Dec)</w:t>
      </w:r>
    </w:p>
    <w:p w:rsidR="00FF3ADB" w:rsidP="00FF3ADB" w:rsidRDefault="00FF3ADB" w14:paraId="65ABFBEA" w14:textId="77777777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 xml:space="preserve">D: </w:t>
      </w:r>
      <w:r w:rsidRPr="00FF3ADB">
        <w:t>Day of the month as a numeric value (01 to 31)</w:t>
      </w:r>
    </w:p>
    <w:p w:rsidR="00FF3ADB" w:rsidP="00FF3ADB" w:rsidRDefault="00FF3ADB" w14:paraId="11EC386C" w14:textId="77777777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 xml:space="preserve">Y: </w:t>
      </w:r>
      <w:r w:rsidRPr="00FF3ADB">
        <w:t>Year as a numeric, 4-digit value</w:t>
      </w:r>
    </w:p>
    <w:p w:rsidR="006B482E" w:rsidP="00FF3ADB" w:rsidRDefault="00FF3ADB" w14:paraId="51BE2DCD" w14:textId="67715F7E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Publication Frequency</w:t>
      </w:r>
    </w:p>
    <w:p w:rsidR="00FF3ADB" w:rsidP="00FF3ADB" w:rsidRDefault="00FF3ADB" w14:paraId="7ADB38F1" w14:textId="33E6D833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Editor</w:t>
      </w:r>
    </w:p>
    <w:p w:rsidR="006B482E" w:rsidP="006B482E" w:rsidRDefault="006B482E" w14:paraId="07EFEA57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Status</w:t>
      </w:r>
    </w:p>
    <w:p w:rsidR="006B482E" w:rsidP="006B482E" w:rsidRDefault="006B482E" w14:paraId="41B29797" w14:textId="675B6051">
      <w:pPr>
        <w:pStyle w:val="ListParagraph"/>
        <w:numPr>
          <w:ilvl w:val="2"/>
          <w:numId w:val="19"/>
        </w:numPr>
        <w:spacing w:after="160" w:line="360" w:lineRule="auto"/>
        <w:jc w:val="both"/>
      </w:pPr>
      <w:r>
        <w:t>For item with type DVD, display:</w:t>
      </w:r>
    </w:p>
    <w:p w:rsidR="006B482E" w:rsidP="006B482E" w:rsidRDefault="006B482E" w14:paraId="7B6E4FFF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ID</w:t>
      </w:r>
    </w:p>
    <w:p w:rsidR="006B482E" w:rsidP="006B482E" w:rsidRDefault="006B482E" w14:paraId="51FFE92A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Item Name</w:t>
      </w:r>
    </w:p>
    <w:p w:rsidR="00FF3ADB" w:rsidP="00FF3ADB" w:rsidRDefault="00FF3ADB" w14:paraId="29346FF9" w14:textId="482E080F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Duration (with format ‘X minutes’)</w:t>
      </w:r>
    </w:p>
    <w:p w:rsidR="00FF3ADB" w:rsidP="00FF3ADB" w:rsidRDefault="00FF3ADB" w14:paraId="4CFA49B1" w14:textId="08346170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 xml:space="preserve">X: </w:t>
      </w:r>
      <w:r w:rsidR="00CC5CA7">
        <w:t>duration in integer</w:t>
      </w:r>
    </w:p>
    <w:p w:rsidR="006B482E" w:rsidP="006B482E" w:rsidRDefault="00FF3ADB" w14:paraId="6DEFC6C1" w14:textId="7DE9C692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Director</w:t>
      </w:r>
    </w:p>
    <w:p w:rsidR="00FF3ADB" w:rsidP="006B482E" w:rsidRDefault="00FF3ADB" w14:paraId="52104D33" w14:textId="36BBE7B2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Rating (with format ‘</w:t>
      </w:r>
      <w:r w:rsidR="00CC5CA7">
        <w:t>X</w:t>
      </w:r>
      <w:r>
        <w:t>/10’)</w:t>
      </w:r>
    </w:p>
    <w:p w:rsidR="00FF3ADB" w:rsidP="00FF3ADB" w:rsidRDefault="00CC5CA7" w14:paraId="66060B06" w14:textId="60FAA47A">
      <w:pPr>
        <w:pStyle w:val="ListParagraph"/>
        <w:numPr>
          <w:ilvl w:val="4"/>
          <w:numId w:val="19"/>
        </w:numPr>
        <w:spacing w:after="160" w:line="360" w:lineRule="auto"/>
        <w:jc w:val="both"/>
      </w:pPr>
      <w:r>
        <w:t>X</w:t>
      </w:r>
      <w:r w:rsidR="00FF3ADB">
        <w:t>: Rating in float</w:t>
      </w:r>
    </w:p>
    <w:p w:rsidR="006B482E" w:rsidP="006B482E" w:rsidRDefault="006B482E" w14:paraId="22A8C663" w14:textId="77777777">
      <w:pPr>
        <w:pStyle w:val="ListParagraph"/>
        <w:numPr>
          <w:ilvl w:val="3"/>
          <w:numId w:val="19"/>
        </w:numPr>
        <w:spacing w:after="160" w:line="360" w:lineRule="auto"/>
        <w:jc w:val="both"/>
      </w:pPr>
      <w:r>
        <w:t>Status</w:t>
      </w:r>
    </w:p>
    <w:p w:rsidR="002109FD" w:rsidP="002109FD" w:rsidRDefault="00DE7A5F" w14:paraId="5ABC5467" w14:textId="77777777">
      <w:pPr>
        <w:keepNext/>
        <w:spacing w:after="160" w:line="360" w:lineRule="auto"/>
        <w:jc w:val="both"/>
      </w:pPr>
      <w:r w:rsidRPr="00DE7A5F">
        <w:rPr>
          <w:noProof/>
        </w:rPr>
        <w:drawing>
          <wp:inline distT="0" distB="0" distL="0" distR="0" wp14:anchorId="7D588355" wp14:editId="7C4B5775">
            <wp:extent cx="6280785" cy="2814320"/>
            <wp:effectExtent l="19050" t="19050" r="24765" b="24130"/>
            <wp:docPr id="94958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882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14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CDA" w:rsidP="002109FD" w:rsidRDefault="002109FD" w14:paraId="19341525" w14:textId="7AD06963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5</w:t>
      </w:r>
      <w:r>
        <w:fldChar w:fldCharType="end"/>
      </w:r>
      <w:r>
        <w:t xml:space="preserve">. </w:t>
      </w:r>
      <w:r w:rsidRPr="00AC55AA">
        <w:t>View library items</w:t>
      </w:r>
    </w:p>
    <w:p w:rsidR="00DE7A5F" w:rsidP="00DE7A5F" w:rsidRDefault="00DE7A5F" w14:paraId="582D922A" w14:textId="4800220D">
      <w:pPr>
        <w:pStyle w:val="ListParagraph"/>
        <w:numPr>
          <w:ilvl w:val="0"/>
          <w:numId w:val="27"/>
        </w:numPr>
        <w:spacing w:after="160" w:line="360" w:lineRule="auto"/>
        <w:jc w:val="both"/>
      </w:pPr>
      <w:r>
        <w:t>Reserve items (Menu 3)</w:t>
      </w:r>
    </w:p>
    <w:p w:rsidR="006B482E" w:rsidP="00DE7A5F" w:rsidRDefault="00DE7A5F" w14:paraId="4F2EAD7B" w14:textId="1B96B84A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Validate if the library has any </w:t>
      </w:r>
      <w:r w:rsidR="006B482E">
        <w:t xml:space="preserve">reservable </w:t>
      </w:r>
      <w:r w:rsidR="007B03F7">
        <w:t>items with status AVAILABLE</w:t>
      </w:r>
      <w:r>
        <w:t xml:space="preserve">. </w:t>
      </w:r>
      <w:r w:rsidR="006B482E">
        <w:t xml:space="preserve">Reservable items in the library are only </w:t>
      </w:r>
      <w:r w:rsidR="007B03F7">
        <w:t>items</w:t>
      </w:r>
      <w:r w:rsidR="006B482E">
        <w:t xml:space="preserve"> with type Book and DVD.</w:t>
      </w:r>
    </w:p>
    <w:p w:rsidR="00DE7A5F" w:rsidP="00DE7A5F" w:rsidRDefault="00DE7A5F" w14:paraId="4238130D" w14:textId="1258239E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library doesn’t have any</w:t>
      </w:r>
      <w:r w:rsidR="006B482E">
        <w:t xml:space="preserve"> reservable</w:t>
      </w:r>
      <w:r>
        <w:t xml:space="preserve"> items</w:t>
      </w:r>
      <w:r w:rsidR="006B482E">
        <w:t xml:space="preserve"> with status </w:t>
      </w:r>
      <w:r w:rsidR="007B03F7">
        <w:t>AVAILABLE</w:t>
      </w:r>
      <w:r>
        <w:t>, display a</w:t>
      </w:r>
      <w:r w:rsidR="00C26D09">
        <w:t xml:space="preserve"> </w:t>
      </w:r>
      <w:r>
        <w:t>message.</w:t>
      </w:r>
    </w:p>
    <w:p w:rsidR="00DE7A5F" w:rsidP="00DE7A5F" w:rsidRDefault="00DE7A5F" w14:paraId="1E5BC8EE" w14:textId="68AE94AB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library has any</w:t>
      </w:r>
      <w:r w:rsidRPr="006B482E" w:rsidR="006B482E">
        <w:t xml:space="preserve"> </w:t>
      </w:r>
      <w:r w:rsidR="006B482E">
        <w:t>reservable</w:t>
      </w:r>
      <w:r>
        <w:t xml:space="preserve"> items</w:t>
      </w:r>
      <w:r w:rsidR="006B482E">
        <w:t xml:space="preserve"> with status </w:t>
      </w:r>
      <w:r w:rsidR="007B03F7">
        <w:t>AVAILABLE</w:t>
      </w:r>
      <w:r>
        <w:t>,</w:t>
      </w:r>
      <w:r w:rsidR="006B482E">
        <w:t xml:space="preserve"> display the ID, Title, and the status of the items.</w:t>
      </w:r>
    </w:p>
    <w:p w:rsidR="007B03F7" w:rsidP="00DE7A5F" w:rsidRDefault="007B03F7" w14:paraId="588A0952" w14:textId="5E3E75F1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Validate user can only input either ‘exit’ (case insensitive) or item ID that is reservable and </w:t>
      </w:r>
      <w:r w:rsidR="00193029">
        <w:t>with status AVAILABLE</w:t>
      </w:r>
      <w:r>
        <w:t>.</w:t>
      </w:r>
    </w:p>
    <w:p w:rsidR="007B03F7" w:rsidP="00DE7A5F" w:rsidRDefault="007B03F7" w14:paraId="2E951866" w14:textId="798CA679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Then change the status of the item into RESERVED.</w:t>
      </w:r>
    </w:p>
    <w:p w:rsidR="002109FD" w:rsidP="002109FD" w:rsidRDefault="00DE7A5F" w14:paraId="4DCCF3DA" w14:textId="77777777">
      <w:pPr>
        <w:keepNext/>
        <w:spacing w:after="160" w:line="360" w:lineRule="auto"/>
        <w:jc w:val="both"/>
      </w:pPr>
      <w:r w:rsidRPr="00DE7A5F">
        <w:rPr>
          <w:noProof/>
        </w:rPr>
        <w:drawing>
          <wp:inline distT="0" distB="0" distL="0" distR="0" wp14:anchorId="201E0D6F" wp14:editId="5E793E4B">
            <wp:extent cx="6280785" cy="608330"/>
            <wp:effectExtent l="19050" t="19050" r="24765" b="20320"/>
            <wp:docPr id="175256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6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08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9FD" w:rsidP="002109FD" w:rsidRDefault="002109FD" w14:paraId="4AB3D660" w14:textId="0EAA96ED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6</w:t>
      </w:r>
      <w:r>
        <w:fldChar w:fldCharType="end"/>
      </w:r>
      <w:r>
        <w:t xml:space="preserve">. </w:t>
      </w:r>
      <w:r w:rsidRPr="00E30A88">
        <w:t>Reserve items</w:t>
      </w:r>
    </w:p>
    <w:p w:rsidR="00CC5CA7" w:rsidP="00DE7A5F" w:rsidRDefault="00CC5CA7" w14:paraId="1DCDE062" w14:textId="2B67F273">
      <w:pPr>
        <w:spacing w:after="160" w:line="360" w:lineRule="auto"/>
        <w:jc w:val="both"/>
        <w:rPr>
          <w:noProof/>
        </w:rPr>
      </w:pPr>
      <w:r w:rsidRPr="00CC5CA7">
        <w:rPr>
          <w:noProof/>
        </w:rPr>
        <w:t xml:space="preserve"> </w:t>
      </w:r>
    </w:p>
    <w:p w:rsidR="002109FD" w:rsidP="002109FD" w:rsidRDefault="00CC5CA7" w14:paraId="5820F55A" w14:textId="77777777">
      <w:pPr>
        <w:keepNext/>
        <w:spacing w:after="160" w:line="360" w:lineRule="auto"/>
        <w:jc w:val="both"/>
      </w:pPr>
      <w:r w:rsidRPr="00CC5CA7">
        <w:rPr>
          <w:noProof/>
        </w:rPr>
        <w:drawing>
          <wp:inline distT="0" distB="0" distL="0" distR="0" wp14:anchorId="615AEC44" wp14:editId="257BD7BE">
            <wp:extent cx="6280785" cy="935355"/>
            <wp:effectExtent l="19050" t="19050" r="24765" b="17145"/>
            <wp:docPr id="1124340708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40708" name="Picture 1" descr="A white background with black and white clou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35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A5F" w:rsidP="002109FD" w:rsidRDefault="002109FD" w14:paraId="36150122" w14:textId="4BEA6A0D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7</w:t>
      </w:r>
      <w:r>
        <w:fldChar w:fldCharType="end"/>
      </w:r>
      <w:r>
        <w:t>. Item status change after Reserved</w:t>
      </w:r>
    </w:p>
    <w:p w:rsidR="002A4CBB" w:rsidP="007B03F7" w:rsidRDefault="007B03F7" w14:paraId="204DA217" w14:textId="64C4EC20">
      <w:pPr>
        <w:pStyle w:val="ListParagraph"/>
        <w:numPr>
          <w:ilvl w:val="0"/>
          <w:numId w:val="27"/>
        </w:numPr>
        <w:spacing w:after="160" w:line="360" w:lineRule="auto"/>
        <w:jc w:val="both"/>
      </w:pPr>
      <w:r w:rsidRPr="007B03F7">
        <w:t>Borrow items</w:t>
      </w:r>
      <w:r>
        <w:rPr>
          <w:b/>
          <w:bCs/>
        </w:rPr>
        <w:t xml:space="preserve"> </w:t>
      </w:r>
      <w:r w:rsidRPr="007B03F7">
        <w:t>(Menu 4)</w:t>
      </w:r>
    </w:p>
    <w:p w:rsidR="007B03F7" w:rsidP="007B03F7" w:rsidRDefault="007B03F7" w14:paraId="4370537B" w14:textId="6CF4CCD7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Validate if the library has items with status AVAILABLE or RESERVED.</w:t>
      </w:r>
    </w:p>
    <w:p w:rsidR="007B03F7" w:rsidP="007B03F7" w:rsidRDefault="007B03F7" w14:paraId="473F7524" w14:textId="1F46CDBB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library doesn’t have any items with status AVAILABLE</w:t>
      </w:r>
      <w:r w:rsidR="00193029">
        <w:t xml:space="preserve"> or </w:t>
      </w:r>
      <w:r>
        <w:t>RESERVED, display a</w:t>
      </w:r>
      <w:r w:rsidR="00697DA4">
        <w:t xml:space="preserve"> </w:t>
      </w:r>
      <w:r>
        <w:t>message.</w:t>
      </w:r>
    </w:p>
    <w:p w:rsidR="007B03F7" w:rsidP="007B03F7" w:rsidRDefault="007B03F7" w14:paraId="687DCFA6" w14:textId="5335821A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library has any items with status AVAILABLE</w:t>
      </w:r>
      <w:r w:rsidR="00193029">
        <w:t xml:space="preserve"> or</w:t>
      </w:r>
      <w:r>
        <w:t xml:space="preserve"> RESERVED, display the ID, Title, and the status of the items.</w:t>
      </w:r>
    </w:p>
    <w:p w:rsidR="007B03F7" w:rsidP="007B03F7" w:rsidRDefault="007B03F7" w14:paraId="3FACF2C9" w14:textId="187B749E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Validate user can only input either ‘exit’ (case insensitive) or item ID that is reservable and </w:t>
      </w:r>
      <w:r w:rsidR="00193029">
        <w:t>with status AVAILABLE or RESERVED</w:t>
      </w:r>
      <w:r>
        <w:t>.</w:t>
      </w:r>
    </w:p>
    <w:p w:rsidR="007B03F7" w:rsidP="007B03F7" w:rsidRDefault="007B03F7" w14:paraId="68EAE70D" w14:textId="54B71FE6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Then change the status of the item into BORROWED.</w:t>
      </w:r>
    </w:p>
    <w:p w:rsidR="002109FD" w:rsidP="002109FD" w:rsidRDefault="007B03F7" w14:paraId="31012A8F" w14:textId="77777777">
      <w:pPr>
        <w:keepNext/>
        <w:spacing w:after="160" w:line="360" w:lineRule="auto"/>
        <w:jc w:val="both"/>
      </w:pPr>
      <w:r w:rsidRPr="007B03F7">
        <w:rPr>
          <w:noProof/>
        </w:rPr>
        <w:drawing>
          <wp:inline distT="0" distB="0" distL="0" distR="0" wp14:anchorId="1B08667F" wp14:editId="74959360">
            <wp:extent cx="6280785" cy="682625"/>
            <wp:effectExtent l="19050" t="19050" r="24765" b="22225"/>
            <wp:docPr id="201781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4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8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3F7" w:rsidP="002109FD" w:rsidRDefault="002109FD" w14:paraId="265187B6" w14:textId="2B3F4951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8</w:t>
      </w:r>
      <w:r>
        <w:fldChar w:fldCharType="end"/>
      </w:r>
      <w:r>
        <w:t>. Borrow Items</w:t>
      </w:r>
    </w:p>
    <w:p w:rsidR="002109FD" w:rsidP="002109FD" w:rsidRDefault="007B03F7" w14:paraId="7FB950C3" w14:textId="77777777">
      <w:pPr>
        <w:keepNext/>
        <w:spacing w:after="160" w:line="360" w:lineRule="auto"/>
        <w:jc w:val="center"/>
      </w:pPr>
      <w:r w:rsidRPr="007B03F7">
        <w:rPr>
          <w:noProof/>
        </w:rPr>
        <w:drawing>
          <wp:inline distT="0" distB="0" distL="0" distR="0" wp14:anchorId="0B3BCE8F" wp14:editId="212AB665">
            <wp:extent cx="6280785" cy="977265"/>
            <wp:effectExtent l="19050" t="19050" r="24765" b="13335"/>
            <wp:docPr id="154438595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85953" name="Picture 1" descr="A white background with black and white clou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77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B03F7" w:rsidR="007B03F7" w:rsidP="002109FD" w:rsidRDefault="002109FD" w14:paraId="57CBDA90" w14:textId="3A48FF39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9</w:t>
      </w:r>
      <w:r>
        <w:fldChar w:fldCharType="end"/>
      </w:r>
      <w:r>
        <w:t xml:space="preserve">. </w:t>
      </w:r>
      <w:r w:rsidRPr="0003013B">
        <w:t xml:space="preserve">Item status change after </w:t>
      </w:r>
      <w:r>
        <w:t>Borrowed</w:t>
      </w:r>
    </w:p>
    <w:p w:rsidR="007B03F7" w:rsidP="007B03F7" w:rsidRDefault="00193029" w14:paraId="4F78E5EB" w14:textId="00E70E30">
      <w:pPr>
        <w:pStyle w:val="ListParagraph"/>
        <w:numPr>
          <w:ilvl w:val="0"/>
          <w:numId w:val="27"/>
        </w:numPr>
        <w:spacing w:after="160" w:line="360" w:lineRule="auto"/>
        <w:jc w:val="both"/>
      </w:pPr>
      <w:r w:rsidRPr="00193029">
        <w:t xml:space="preserve">Return / Cancel Reserve items </w:t>
      </w:r>
      <w:r w:rsidRPr="007B03F7" w:rsidR="007B03F7">
        <w:t xml:space="preserve">(Menu </w:t>
      </w:r>
      <w:r>
        <w:t>5</w:t>
      </w:r>
      <w:r w:rsidRPr="007B03F7" w:rsidR="007B03F7">
        <w:t>)</w:t>
      </w:r>
    </w:p>
    <w:p w:rsidR="007B03F7" w:rsidP="002109FD" w:rsidRDefault="007B03F7" w14:paraId="6C19376B" w14:textId="2500A876">
      <w:pPr>
        <w:pStyle w:val="ListParagraph"/>
        <w:numPr>
          <w:ilvl w:val="1"/>
          <w:numId w:val="27"/>
        </w:numPr>
        <w:spacing w:after="160" w:line="360" w:lineRule="auto"/>
      </w:pPr>
      <w:r>
        <w:t xml:space="preserve">Validate if the library has items with status </w:t>
      </w:r>
      <w:r w:rsidR="00193029">
        <w:t>BORROWED</w:t>
      </w:r>
      <w:r>
        <w:t xml:space="preserve"> or RESERVED.</w:t>
      </w:r>
    </w:p>
    <w:p w:rsidR="007B03F7" w:rsidP="007B03F7" w:rsidRDefault="007B03F7" w14:paraId="1E6FF5EA" w14:textId="253FBC21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If the library doesn’t have any items with status </w:t>
      </w:r>
      <w:r w:rsidR="00193029">
        <w:t>BORROWED or</w:t>
      </w:r>
      <w:r>
        <w:t xml:space="preserve"> RESERVED, display a message.</w:t>
      </w:r>
    </w:p>
    <w:p w:rsidR="007B03F7" w:rsidP="007B03F7" w:rsidRDefault="007B03F7" w14:paraId="4839D72B" w14:textId="096E9B99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If the library has any items with status </w:t>
      </w:r>
      <w:r w:rsidR="00193029">
        <w:t>BORROWED or</w:t>
      </w:r>
      <w:r>
        <w:t xml:space="preserve"> RESERVED, display the ID, Title, and the status of the items.</w:t>
      </w:r>
    </w:p>
    <w:p w:rsidR="007B03F7" w:rsidP="007B03F7" w:rsidRDefault="007B03F7" w14:paraId="6E005932" w14:textId="488DFC8F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Validate user can only input either ‘exit’ (case insensitive) or item ID that is reservable and </w:t>
      </w:r>
      <w:r w:rsidR="00193029">
        <w:t>with status BORROWED or RESERVED</w:t>
      </w:r>
      <w:r>
        <w:t>.</w:t>
      </w:r>
    </w:p>
    <w:p w:rsidR="00193029" w:rsidP="00322BC2" w:rsidRDefault="00193029" w14:paraId="5655635E" w14:textId="701FCB3C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item’s status is BORROWED, then show the item is returned.</w:t>
      </w:r>
    </w:p>
    <w:p w:rsidR="00413369" w:rsidP="00413369" w:rsidRDefault="00193029" w14:paraId="70C9DDD7" w14:textId="77777777">
      <w:pPr>
        <w:keepNext/>
        <w:spacing w:after="160" w:line="360" w:lineRule="auto"/>
        <w:jc w:val="both"/>
      </w:pPr>
      <w:r w:rsidRPr="00193029">
        <w:rPr>
          <w:noProof/>
        </w:rPr>
        <w:drawing>
          <wp:inline distT="0" distB="0" distL="0" distR="0" wp14:anchorId="7F498A80" wp14:editId="4D910F1B">
            <wp:extent cx="6280785" cy="600710"/>
            <wp:effectExtent l="19050" t="19050" r="24765" b="27940"/>
            <wp:docPr id="52697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7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00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029" w:rsidP="00413369" w:rsidRDefault="00413369" w14:paraId="20C13708" w14:textId="2ACECE50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10</w:t>
      </w:r>
      <w:r>
        <w:fldChar w:fldCharType="end"/>
      </w:r>
      <w:r>
        <w:t>. Return Items</w:t>
      </w:r>
    </w:p>
    <w:p w:rsidR="00413369" w:rsidP="00413369" w:rsidRDefault="00413369" w14:paraId="7260E66A" w14:textId="77777777">
      <w:pPr>
        <w:keepNext/>
        <w:spacing w:after="160" w:line="360" w:lineRule="auto"/>
        <w:jc w:val="both"/>
      </w:pPr>
      <w:r w:rsidRPr="00413369">
        <w:rPr>
          <w:noProof/>
        </w:rPr>
        <w:drawing>
          <wp:inline distT="0" distB="0" distL="0" distR="0" wp14:anchorId="49D9844C" wp14:editId="6F49ABDA">
            <wp:extent cx="6280785" cy="983615"/>
            <wp:effectExtent l="19050" t="19050" r="24765" b="26035"/>
            <wp:docPr id="190831722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7220" name="Picture 1" descr="A white background with black and white cloud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83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369" w:rsidP="00413369" w:rsidRDefault="00413369" w14:paraId="79E5A113" w14:textId="08B43AF9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11</w:t>
      </w:r>
      <w:r>
        <w:fldChar w:fldCharType="end"/>
      </w:r>
      <w:r>
        <w:t xml:space="preserve">. </w:t>
      </w:r>
      <w:r w:rsidRPr="00C1255F">
        <w:t xml:space="preserve">Item status change after </w:t>
      </w:r>
      <w:r>
        <w:t>Returne</w:t>
      </w:r>
      <w:r w:rsidRPr="00C1255F">
        <w:t>d</w:t>
      </w:r>
    </w:p>
    <w:p w:rsidR="00193029" w:rsidP="00322BC2" w:rsidRDefault="00193029" w14:paraId="2C8ADB10" w14:textId="4B6603E0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If the item’s status is RESERVED, then show the item’s reservation is canceled.</w:t>
      </w:r>
    </w:p>
    <w:p w:rsidR="00413369" w:rsidP="00413369" w:rsidRDefault="00193029" w14:paraId="1459BC22" w14:textId="77777777">
      <w:pPr>
        <w:keepNext/>
        <w:spacing w:after="160" w:line="360" w:lineRule="auto"/>
        <w:jc w:val="both"/>
      </w:pPr>
      <w:r w:rsidRPr="00193029">
        <w:rPr>
          <w:noProof/>
        </w:rPr>
        <w:drawing>
          <wp:inline distT="0" distB="0" distL="0" distR="0" wp14:anchorId="587BDA71" wp14:editId="7DB3FEAC">
            <wp:extent cx="6280785" cy="509905"/>
            <wp:effectExtent l="19050" t="19050" r="24765" b="23495"/>
            <wp:docPr id="9482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77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029" w:rsidP="00413369" w:rsidRDefault="00413369" w14:paraId="03860977" w14:textId="5C12E2E4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965E88">
        <w:rPr>
          <w:noProof/>
        </w:rPr>
        <w:t>12</w:t>
      </w:r>
      <w:r>
        <w:fldChar w:fldCharType="end"/>
      </w:r>
      <w:r>
        <w:t>. Cancel Reservation Items</w:t>
      </w:r>
    </w:p>
    <w:p w:rsidR="00965E88" w:rsidP="00965E88" w:rsidRDefault="00413369" w14:paraId="5BBFA985" w14:textId="77777777">
      <w:pPr>
        <w:keepNext/>
        <w:spacing w:after="160" w:line="360" w:lineRule="auto"/>
        <w:jc w:val="both"/>
      </w:pPr>
      <w:r w:rsidRPr="00413369">
        <w:rPr>
          <w:noProof/>
        </w:rPr>
        <w:drawing>
          <wp:inline distT="0" distB="0" distL="0" distR="0" wp14:anchorId="5E1BE165" wp14:editId="179685FC">
            <wp:extent cx="6280785" cy="986790"/>
            <wp:effectExtent l="19050" t="19050" r="24765" b="22860"/>
            <wp:docPr id="55154606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46063" name="Picture 1" descr="A white background with black and white clou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86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369" w:rsidP="00965E88" w:rsidRDefault="00965E88" w14:paraId="19EB4DE7" w14:textId="4F872265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F76D43">
        <w:t xml:space="preserve">Item status change after </w:t>
      </w:r>
      <w:r>
        <w:t>Canceled Reservation</w:t>
      </w:r>
    </w:p>
    <w:p w:rsidR="007B03F7" w:rsidP="007B03F7" w:rsidRDefault="007B03F7" w14:paraId="1E6AC56F" w14:textId="3665B36A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 xml:space="preserve">Then change the status of the item into </w:t>
      </w:r>
      <w:r w:rsidR="00193029">
        <w:t>AVAILABLE</w:t>
      </w:r>
      <w:r>
        <w:t>.</w:t>
      </w:r>
    </w:p>
    <w:p w:rsidR="00A23C93" w:rsidP="00A23C93" w:rsidRDefault="00A23C93" w14:paraId="4FDA941A" w14:textId="048E98CB">
      <w:pPr>
        <w:pStyle w:val="ListParagraph"/>
        <w:numPr>
          <w:ilvl w:val="0"/>
          <w:numId w:val="27"/>
        </w:numPr>
        <w:spacing w:after="160" w:line="360" w:lineRule="auto"/>
        <w:jc w:val="both"/>
      </w:pPr>
      <w:r>
        <w:t>Exit</w:t>
      </w:r>
      <w:r w:rsidRPr="00193029">
        <w:t xml:space="preserve"> </w:t>
      </w:r>
      <w:r w:rsidRPr="007B03F7">
        <w:t xml:space="preserve">(Menu </w:t>
      </w:r>
      <w:r>
        <w:t>6</w:t>
      </w:r>
      <w:r w:rsidRPr="007B03F7">
        <w:t>)</w:t>
      </w:r>
    </w:p>
    <w:p w:rsidRPr="00A23C93" w:rsidR="005A557F" w:rsidP="00A23C93" w:rsidRDefault="00A23C93" w14:paraId="2E875749" w14:textId="485D0ACA">
      <w:pPr>
        <w:pStyle w:val="ListParagraph"/>
        <w:numPr>
          <w:ilvl w:val="1"/>
          <w:numId w:val="27"/>
        </w:numPr>
        <w:spacing w:after="160" w:line="360" w:lineRule="auto"/>
        <w:jc w:val="both"/>
      </w:pPr>
      <w:r>
        <w:t>Terminate the program.</w:t>
      </w:r>
    </w:p>
    <w:sectPr w:rsidRPr="00A23C93" w:rsidR="005A557F" w:rsidSect="00DF2179">
      <w:footerReference w:type="default" r:id="rId21"/>
      <w:headerReference w:type="first" r:id="rId22"/>
      <w:footerReference w:type="first" r:id="rId23"/>
      <w:pgSz w:w="11907" w:h="16839" w:orient="portrait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0A09" w:rsidP="00273E4A" w:rsidRDefault="00720A09" w14:paraId="582B4EF7" w14:textId="77777777">
      <w:r>
        <w:separator/>
      </w:r>
    </w:p>
  </w:endnote>
  <w:endnote w:type="continuationSeparator" w:id="0">
    <w:p w:rsidR="00720A09" w:rsidP="00273E4A" w:rsidRDefault="00720A09" w14:paraId="4BDD0915" w14:textId="77777777">
      <w:r>
        <w:continuationSeparator/>
      </w:r>
    </w:p>
  </w:endnote>
  <w:endnote w:type="continuationNotice" w:id="1">
    <w:p w:rsidR="00720A09" w:rsidRDefault="00720A09" w14:paraId="4A6919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5B66A9" w:rsidP="0093677F" w:rsidRDefault="0038376D" w14:paraId="1D1FAA5A" w14:textId="0339F9C0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6A2D63FB">
            <v:line id="Line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064F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Pr="008B08C6" w:rsidR="005B66A9" w:rsidP="003F71D2" w:rsidRDefault="000F1EBF" w14:paraId="6F092622" w14:textId="063E051C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="006035B4">
      <w:rPr>
        <w:sz w:val="22"/>
        <w:szCs w:val="22"/>
      </w:rPr>
      <w:t xml:space="preserve"> </w:t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Pr="008B08C6" w:rsidR="00151847">
          <w:rPr>
            <w:sz w:val="22"/>
            <w:szCs w:val="22"/>
            <w:lang w:val="id-ID"/>
          </w:rPr>
          <w:fldChar w:fldCharType="begin"/>
        </w:r>
        <w:r w:rsidRPr="008B08C6" w:rsidR="005B66A9">
          <w:rPr>
            <w:sz w:val="22"/>
            <w:szCs w:val="22"/>
            <w:lang w:val="id-ID"/>
          </w:rPr>
          <w:instrText xml:space="preserve"> PAGE </w:instrText>
        </w:r>
        <w:r w:rsidRPr="008B08C6" w:rsidR="00151847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Pr="008B08C6" w:rsidR="00151847">
          <w:rPr>
            <w:sz w:val="22"/>
            <w:szCs w:val="22"/>
            <w:lang w:val="id-ID"/>
          </w:rPr>
          <w:fldChar w:fldCharType="end"/>
        </w:r>
        <w:r w:rsidRPr="008B08C6" w:rsidR="005B66A9">
          <w:rPr>
            <w:sz w:val="22"/>
            <w:szCs w:val="22"/>
            <w:lang w:val="id-ID"/>
          </w:rPr>
          <w:t xml:space="preserve"> of </w:t>
        </w:r>
        <w:r w:rsidRPr="008B08C6" w:rsidR="00151847">
          <w:rPr>
            <w:sz w:val="22"/>
            <w:szCs w:val="22"/>
            <w:lang w:val="id-ID"/>
          </w:rPr>
          <w:fldChar w:fldCharType="begin"/>
        </w:r>
        <w:r w:rsidRPr="008B08C6" w:rsidR="005B66A9">
          <w:rPr>
            <w:sz w:val="22"/>
            <w:szCs w:val="22"/>
            <w:lang w:val="id-ID"/>
          </w:rPr>
          <w:instrText xml:space="preserve"> NUMPAGES  </w:instrText>
        </w:r>
        <w:r w:rsidRPr="008B08C6" w:rsidR="00151847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Pr="008B08C6" w:rsidR="00151847">
          <w:rPr>
            <w:sz w:val="22"/>
            <w:szCs w:val="22"/>
            <w:lang w:val="id-ID"/>
          </w:rPr>
          <w:fldChar w:fldCharType="end"/>
        </w:r>
      </w:sdtContent>
    </w:sdt>
  </w:p>
  <w:p w:rsidRPr="0093677F" w:rsidR="005B66A9" w:rsidP="00FA41A2" w:rsidRDefault="005B66A9" w14:paraId="4D08C6EF" w14:textId="77777777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5B66A9" w:rsidP="00A32343" w:rsidRDefault="0038376D" w14:paraId="1844F51E" w14:textId="444C96CF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6B48D8CB">
            <v:line id="Line 2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34413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Pr="005F794B" w:rsidR="005B66A9" w:rsidP="00A32343" w:rsidRDefault="005B66A9" w14:paraId="287C3B78" w14:textId="77777777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Pr="005F794B" w:rsidR="00151847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 w:rsidR="00151847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 w:rsidR="00151847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 w:rsidR="00151847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 w:rsidR="00151847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Pr="005F794B" w:rsidR="00151847">
          <w:rPr>
            <w:lang w:val="id-ID"/>
          </w:rPr>
          <w:fldChar w:fldCharType="end"/>
        </w:r>
      </w:sdtContent>
    </w:sdt>
  </w:p>
  <w:p w:rsidRPr="005F794B" w:rsidR="005B66A9" w:rsidP="00A32343" w:rsidRDefault="005B66A9" w14:paraId="41022D94" w14:textId="77777777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Pr="005F794B" w:rsidR="00151847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 w:rsidR="00151847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 w:rsidR="00151847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 w:rsidR="00151847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 w:rsidR="00151847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Pr="005F794B" w:rsidR="00151847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 w14:paraId="0B9B6F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0A09" w:rsidP="00273E4A" w:rsidRDefault="00720A09" w14:paraId="1A383BD6" w14:textId="77777777">
      <w:r>
        <w:separator/>
      </w:r>
    </w:p>
  </w:footnote>
  <w:footnote w:type="continuationSeparator" w:id="0">
    <w:p w:rsidR="00720A09" w:rsidP="00273E4A" w:rsidRDefault="00720A09" w14:paraId="41A4B37A" w14:textId="77777777">
      <w:r>
        <w:continuationSeparator/>
      </w:r>
    </w:p>
  </w:footnote>
  <w:footnote w:type="continuationNotice" w:id="1">
    <w:p w:rsidR="00720A09" w:rsidRDefault="00720A09" w14:paraId="43C35D1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66A9" w:rsidP="00BE0705" w:rsidRDefault="005B66A9" w14:paraId="65EABA60" w14:textId="2D4F5B99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6">
    <w:nsid w:val="25462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7C0451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3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MS Mincho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611DEF"/>
    <w:multiLevelType w:val="hybridMultilevel"/>
    <w:tmpl w:val="FCB2CAE8"/>
    <w:lvl w:ilvl="0" w:tplc="D3E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97E6E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54B44B5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9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FB545E8"/>
    <w:multiLevelType w:val="hybridMultilevel"/>
    <w:tmpl w:val="25DC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B56FE"/>
    <w:multiLevelType w:val="hybridMultilevel"/>
    <w:tmpl w:val="3E2EF5B4"/>
    <w:lvl w:ilvl="0" w:tplc="49824FE8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A24109C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13" w15:restartNumberingAfterBreak="0">
    <w:nsid w:val="4E543D52"/>
    <w:multiLevelType w:val="hybridMultilevel"/>
    <w:tmpl w:val="440629B6"/>
    <w:lvl w:ilvl="0" w:tplc="764E2C00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MS Mincho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593F50"/>
    <w:multiLevelType w:val="hybridMultilevel"/>
    <w:tmpl w:val="58BEFB30"/>
    <w:lvl w:ilvl="0" w:tplc="CE8441C4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MS Mincho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0A63E92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1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F8608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0CD5F59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21" w15:restartNumberingAfterBreak="0">
    <w:nsid w:val="6ADE0561"/>
    <w:multiLevelType w:val="hybridMultilevel"/>
    <w:tmpl w:val="167AC042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8">
    <w:abstractNumId w:val="26"/>
  </w:num>
  <w:num w:numId="1" w16cid:durableId="884870422">
    <w:abstractNumId w:val="1"/>
  </w:num>
  <w:num w:numId="2" w16cid:durableId="1855222383">
    <w:abstractNumId w:val="6"/>
  </w:num>
  <w:num w:numId="3" w16cid:durableId="393894099">
    <w:abstractNumId w:val="19"/>
  </w:num>
  <w:num w:numId="4" w16cid:durableId="1414398655">
    <w:abstractNumId w:val="7"/>
  </w:num>
  <w:num w:numId="5" w16cid:durableId="1865751856">
    <w:abstractNumId w:val="22"/>
  </w:num>
  <w:num w:numId="6" w16cid:durableId="832599873">
    <w:abstractNumId w:val="17"/>
  </w:num>
  <w:num w:numId="7" w16cid:durableId="273369844">
    <w:abstractNumId w:val="23"/>
  </w:num>
  <w:num w:numId="8" w16cid:durableId="127017365">
    <w:abstractNumId w:val="0"/>
  </w:num>
  <w:num w:numId="9" w16cid:durableId="1661957480">
    <w:abstractNumId w:val="4"/>
  </w:num>
  <w:num w:numId="10" w16cid:durableId="3121015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9657383">
    <w:abstractNumId w:val="9"/>
  </w:num>
  <w:num w:numId="13" w16cid:durableId="1925798412">
    <w:abstractNumId w:val="14"/>
  </w:num>
  <w:num w:numId="14" w16cid:durableId="927544627">
    <w:abstractNumId w:val="25"/>
  </w:num>
  <w:num w:numId="15" w16cid:durableId="880244893">
    <w:abstractNumId w:val="3"/>
  </w:num>
  <w:num w:numId="16" w16cid:durableId="1380320894">
    <w:abstractNumId w:val="16"/>
  </w:num>
  <w:num w:numId="17" w16cid:durableId="1824617512">
    <w:abstractNumId w:val="15"/>
  </w:num>
  <w:num w:numId="18" w16cid:durableId="1556117499">
    <w:abstractNumId w:val="13"/>
  </w:num>
  <w:num w:numId="19" w16cid:durableId="1188448402">
    <w:abstractNumId w:val="12"/>
  </w:num>
  <w:num w:numId="20" w16cid:durableId="886718882">
    <w:abstractNumId w:val="8"/>
  </w:num>
  <w:num w:numId="21" w16cid:durableId="329450917">
    <w:abstractNumId w:val="11"/>
  </w:num>
  <w:num w:numId="22" w16cid:durableId="689143021">
    <w:abstractNumId w:val="21"/>
  </w:num>
  <w:num w:numId="23" w16cid:durableId="2142116407">
    <w:abstractNumId w:val="18"/>
  </w:num>
  <w:num w:numId="24" w16cid:durableId="2124418711">
    <w:abstractNumId w:val="20"/>
  </w:num>
  <w:num w:numId="25" w16cid:durableId="310986219">
    <w:abstractNumId w:val="2"/>
  </w:num>
  <w:num w:numId="26" w16cid:durableId="665130239">
    <w:abstractNumId w:val="10"/>
  </w:num>
  <w:num w:numId="27" w16cid:durableId="87341870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attachedTemplate r:id="rId1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301"/>
    <w:rsid w:val="00002088"/>
    <w:rsid w:val="00015CA5"/>
    <w:rsid w:val="00020F10"/>
    <w:rsid w:val="0002194F"/>
    <w:rsid w:val="00027D7A"/>
    <w:rsid w:val="00032302"/>
    <w:rsid w:val="00051154"/>
    <w:rsid w:val="000556DA"/>
    <w:rsid w:val="00064D8D"/>
    <w:rsid w:val="00072DE7"/>
    <w:rsid w:val="000732DF"/>
    <w:rsid w:val="0009270D"/>
    <w:rsid w:val="000A0C90"/>
    <w:rsid w:val="000A23D8"/>
    <w:rsid w:val="000A3F41"/>
    <w:rsid w:val="000B2286"/>
    <w:rsid w:val="000B69D0"/>
    <w:rsid w:val="000B7EDE"/>
    <w:rsid w:val="000C3015"/>
    <w:rsid w:val="000E54B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7B00"/>
    <w:rsid w:val="001416D3"/>
    <w:rsid w:val="00141773"/>
    <w:rsid w:val="00145C2E"/>
    <w:rsid w:val="00150E94"/>
    <w:rsid w:val="00151847"/>
    <w:rsid w:val="00152469"/>
    <w:rsid w:val="0015698F"/>
    <w:rsid w:val="0015765B"/>
    <w:rsid w:val="00164997"/>
    <w:rsid w:val="00172A9C"/>
    <w:rsid w:val="001801F1"/>
    <w:rsid w:val="00183F26"/>
    <w:rsid w:val="00193029"/>
    <w:rsid w:val="00194D39"/>
    <w:rsid w:val="001955A6"/>
    <w:rsid w:val="001A300E"/>
    <w:rsid w:val="001B3A2E"/>
    <w:rsid w:val="001B68FE"/>
    <w:rsid w:val="001D4810"/>
    <w:rsid w:val="001D7F9B"/>
    <w:rsid w:val="001E4042"/>
    <w:rsid w:val="001E506C"/>
    <w:rsid w:val="001E637E"/>
    <w:rsid w:val="001E7ABE"/>
    <w:rsid w:val="001F2CF5"/>
    <w:rsid w:val="001F64B6"/>
    <w:rsid w:val="0020571C"/>
    <w:rsid w:val="0020577A"/>
    <w:rsid w:val="002109FD"/>
    <w:rsid w:val="00210CDA"/>
    <w:rsid w:val="00212275"/>
    <w:rsid w:val="00224780"/>
    <w:rsid w:val="00235C36"/>
    <w:rsid w:val="002376FA"/>
    <w:rsid w:val="00247FB1"/>
    <w:rsid w:val="002514F7"/>
    <w:rsid w:val="00256689"/>
    <w:rsid w:val="00273E4A"/>
    <w:rsid w:val="00281799"/>
    <w:rsid w:val="00282F56"/>
    <w:rsid w:val="00284057"/>
    <w:rsid w:val="002841B3"/>
    <w:rsid w:val="00291273"/>
    <w:rsid w:val="002956DC"/>
    <w:rsid w:val="00295D46"/>
    <w:rsid w:val="00296DA6"/>
    <w:rsid w:val="002A07C0"/>
    <w:rsid w:val="002A07E4"/>
    <w:rsid w:val="002A138B"/>
    <w:rsid w:val="002A4600"/>
    <w:rsid w:val="002A4CBB"/>
    <w:rsid w:val="002A66E0"/>
    <w:rsid w:val="002B00F2"/>
    <w:rsid w:val="002B7B39"/>
    <w:rsid w:val="002B7CDD"/>
    <w:rsid w:val="002C3AC5"/>
    <w:rsid w:val="002C7FC0"/>
    <w:rsid w:val="002D1472"/>
    <w:rsid w:val="002D7F31"/>
    <w:rsid w:val="002E27DB"/>
    <w:rsid w:val="002E3324"/>
    <w:rsid w:val="002F6B8D"/>
    <w:rsid w:val="003002A2"/>
    <w:rsid w:val="00305136"/>
    <w:rsid w:val="003054E4"/>
    <w:rsid w:val="003161A1"/>
    <w:rsid w:val="00320C87"/>
    <w:rsid w:val="00321362"/>
    <w:rsid w:val="00323347"/>
    <w:rsid w:val="0033331A"/>
    <w:rsid w:val="003432E6"/>
    <w:rsid w:val="003439D3"/>
    <w:rsid w:val="00355F31"/>
    <w:rsid w:val="003615D0"/>
    <w:rsid w:val="0036420F"/>
    <w:rsid w:val="0036669F"/>
    <w:rsid w:val="00366844"/>
    <w:rsid w:val="0037553B"/>
    <w:rsid w:val="00376C3B"/>
    <w:rsid w:val="00381833"/>
    <w:rsid w:val="0038376D"/>
    <w:rsid w:val="00384C7B"/>
    <w:rsid w:val="00387431"/>
    <w:rsid w:val="00387D06"/>
    <w:rsid w:val="00393A1E"/>
    <w:rsid w:val="00395A8E"/>
    <w:rsid w:val="003A1788"/>
    <w:rsid w:val="003A2C52"/>
    <w:rsid w:val="003B1D05"/>
    <w:rsid w:val="003B27CC"/>
    <w:rsid w:val="003B5F77"/>
    <w:rsid w:val="003C07AD"/>
    <w:rsid w:val="003C0A29"/>
    <w:rsid w:val="003C1CE6"/>
    <w:rsid w:val="003D7084"/>
    <w:rsid w:val="003E6A09"/>
    <w:rsid w:val="003F178A"/>
    <w:rsid w:val="003F1BFF"/>
    <w:rsid w:val="003F4A95"/>
    <w:rsid w:val="003F71D2"/>
    <w:rsid w:val="004074A1"/>
    <w:rsid w:val="00412564"/>
    <w:rsid w:val="004125A3"/>
    <w:rsid w:val="00413369"/>
    <w:rsid w:val="00420AFF"/>
    <w:rsid w:val="00422134"/>
    <w:rsid w:val="00434FFC"/>
    <w:rsid w:val="00440221"/>
    <w:rsid w:val="00444FBF"/>
    <w:rsid w:val="00446550"/>
    <w:rsid w:val="00446D31"/>
    <w:rsid w:val="00446FD1"/>
    <w:rsid w:val="00453062"/>
    <w:rsid w:val="0045325D"/>
    <w:rsid w:val="0045357B"/>
    <w:rsid w:val="004564E4"/>
    <w:rsid w:val="004572A4"/>
    <w:rsid w:val="004633AF"/>
    <w:rsid w:val="0046440B"/>
    <w:rsid w:val="00470964"/>
    <w:rsid w:val="004716A8"/>
    <w:rsid w:val="00494E4C"/>
    <w:rsid w:val="00496FD6"/>
    <w:rsid w:val="004A6F1F"/>
    <w:rsid w:val="004A7DA4"/>
    <w:rsid w:val="004B38E2"/>
    <w:rsid w:val="004B47B5"/>
    <w:rsid w:val="004B6AFE"/>
    <w:rsid w:val="004C0F0C"/>
    <w:rsid w:val="004C65B4"/>
    <w:rsid w:val="004D176C"/>
    <w:rsid w:val="004E15ED"/>
    <w:rsid w:val="004E4D58"/>
    <w:rsid w:val="004E7352"/>
    <w:rsid w:val="00502B1A"/>
    <w:rsid w:val="00520E03"/>
    <w:rsid w:val="005314B7"/>
    <w:rsid w:val="005314C2"/>
    <w:rsid w:val="00535DA7"/>
    <w:rsid w:val="005447D7"/>
    <w:rsid w:val="0054663E"/>
    <w:rsid w:val="0055410B"/>
    <w:rsid w:val="00554126"/>
    <w:rsid w:val="00556E41"/>
    <w:rsid w:val="00562BA3"/>
    <w:rsid w:val="00571B72"/>
    <w:rsid w:val="00576FD1"/>
    <w:rsid w:val="00577F0B"/>
    <w:rsid w:val="005823EC"/>
    <w:rsid w:val="00582417"/>
    <w:rsid w:val="00582E4C"/>
    <w:rsid w:val="005856A0"/>
    <w:rsid w:val="00593E20"/>
    <w:rsid w:val="0059648B"/>
    <w:rsid w:val="005A072D"/>
    <w:rsid w:val="005A32DD"/>
    <w:rsid w:val="005A557F"/>
    <w:rsid w:val="005B07D4"/>
    <w:rsid w:val="005B3392"/>
    <w:rsid w:val="005B5189"/>
    <w:rsid w:val="005B5AFB"/>
    <w:rsid w:val="005B66A9"/>
    <w:rsid w:val="005C156C"/>
    <w:rsid w:val="005C19B6"/>
    <w:rsid w:val="005C7177"/>
    <w:rsid w:val="005C7990"/>
    <w:rsid w:val="005D0782"/>
    <w:rsid w:val="005D0BD6"/>
    <w:rsid w:val="005D1399"/>
    <w:rsid w:val="005D2470"/>
    <w:rsid w:val="005D7069"/>
    <w:rsid w:val="005E2ED2"/>
    <w:rsid w:val="005F47E6"/>
    <w:rsid w:val="005F6E64"/>
    <w:rsid w:val="005F794B"/>
    <w:rsid w:val="0060201C"/>
    <w:rsid w:val="006035B4"/>
    <w:rsid w:val="0060486C"/>
    <w:rsid w:val="00630B1D"/>
    <w:rsid w:val="00633D62"/>
    <w:rsid w:val="00634B40"/>
    <w:rsid w:val="00635EE5"/>
    <w:rsid w:val="00643F75"/>
    <w:rsid w:val="006479A2"/>
    <w:rsid w:val="006635CE"/>
    <w:rsid w:val="00664137"/>
    <w:rsid w:val="00672B5B"/>
    <w:rsid w:val="0067443D"/>
    <w:rsid w:val="00690297"/>
    <w:rsid w:val="00692DB7"/>
    <w:rsid w:val="00696587"/>
    <w:rsid w:val="00697DA4"/>
    <w:rsid w:val="006A68EC"/>
    <w:rsid w:val="006B482E"/>
    <w:rsid w:val="006B5898"/>
    <w:rsid w:val="006B6239"/>
    <w:rsid w:val="006C1EAF"/>
    <w:rsid w:val="006D36BC"/>
    <w:rsid w:val="006F1A08"/>
    <w:rsid w:val="006F408D"/>
    <w:rsid w:val="006F4D80"/>
    <w:rsid w:val="00701ECA"/>
    <w:rsid w:val="00702A31"/>
    <w:rsid w:val="00720962"/>
    <w:rsid w:val="00720A09"/>
    <w:rsid w:val="0072245D"/>
    <w:rsid w:val="00732D29"/>
    <w:rsid w:val="00734A13"/>
    <w:rsid w:val="00737595"/>
    <w:rsid w:val="00752E63"/>
    <w:rsid w:val="00767516"/>
    <w:rsid w:val="00782602"/>
    <w:rsid w:val="00787247"/>
    <w:rsid w:val="007955AD"/>
    <w:rsid w:val="007A09EB"/>
    <w:rsid w:val="007A54B0"/>
    <w:rsid w:val="007B03F7"/>
    <w:rsid w:val="007B5A6A"/>
    <w:rsid w:val="007B65CC"/>
    <w:rsid w:val="007C069E"/>
    <w:rsid w:val="007C1C37"/>
    <w:rsid w:val="007D27B8"/>
    <w:rsid w:val="007D4880"/>
    <w:rsid w:val="007E0EE7"/>
    <w:rsid w:val="007F65DD"/>
    <w:rsid w:val="008005F7"/>
    <w:rsid w:val="0080428F"/>
    <w:rsid w:val="00810737"/>
    <w:rsid w:val="00811C48"/>
    <w:rsid w:val="00815DB3"/>
    <w:rsid w:val="0083459F"/>
    <w:rsid w:val="0083780E"/>
    <w:rsid w:val="008625BB"/>
    <w:rsid w:val="008674E6"/>
    <w:rsid w:val="00876001"/>
    <w:rsid w:val="00876A58"/>
    <w:rsid w:val="00891FCC"/>
    <w:rsid w:val="008939EF"/>
    <w:rsid w:val="00894072"/>
    <w:rsid w:val="00895B8D"/>
    <w:rsid w:val="008B08C6"/>
    <w:rsid w:val="008B212E"/>
    <w:rsid w:val="008B6D13"/>
    <w:rsid w:val="008B7541"/>
    <w:rsid w:val="008C1A4A"/>
    <w:rsid w:val="008C6EDD"/>
    <w:rsid w:val="008D1B94"/>
    <w:rsid w:val="008D411F"/>
    <w:rsid w:val="008D567E"/>
    <w:rsid w:val="008E22F1"/>
    <w:rsid w:val="008E5A65"/>
    <w:rsid w:val="008E7B5B"/>
    <w:rsid w:val="008F07B2"/>
    <w:rsid w:val="008F57FF"/>
    <w:rsid w:val="008F740C"/>
    <w:rsid w:val="009010C1"/>
    <w:rsid w:val="00901A30"/>
    <w:rsid w:val="0090372F"/>
    <w:rsid w:val="00905587"/>
    <w:rsid w:val="00932B6E"/>
    <w:rsid w:val="009361CE"/>
    <w:rsid w:val="0093677F"/>
    <w:rsid w:val="00937B93"/>
    <w:rsid w:val="00941DE8"/>
    <w:rsid w:val="00944ADA"/>
    <w:rsid w:val="00947582"/>
    <w:rsid w:val="009550C7"/>
    <w:rsid w:val="00955F21"/>
    <w:rsid w:val="009568C5"/>
    <w:rsid w:val="00961A2D"/>
    <w:rsid w:val="00965E88"/>
    <w:rsid w:val="0097243E"/>
    <w:rsid w:val="00973849"/>
    <w:rsid w:val="00973896"/>
    <w:rsid w:val="009832E4"/>
    <w:rsid w:val="009A2464"/>
    <w:rsid w:val="009A2FF4"/>
    <w:rsid w:val="009A3737"/>
    <w:rsid w:val="009C7801"/>
    <w:rsid w:val="009D1765"/>
    <w:rsid w:val="009D23D1"/>
    <w:rsid w:val="009E29D9"/>
    <w:rsid w:val="009E4D66"/>
    <w:rsid w:val="00A02413"/>
    <w:rsid w:val="00A031F5"/>
    <w:rsid w:val="00A1473C"/>
    <w:rsid w:val="00A16F53"/>
    <w:rsid w:val="00A23C93"/>
    <w:rsid w:val="00A32343"/>
    <w:rsid w:val="00A348AD"/>
    <w:rsid w:val="00A3618C"/>
    <w:rsid w:val="00A407CC"/>
    <w:rsid w:val="00A46082"/>
    <w:rsid w:val="00A50AF3"/>
    <w:rsid w:val="00A52AB7"/>
    <w:rsid w:val="00A53D38"/>
    <w:rsid w:val="00A552D5"/>
    <w:rsid w:val="00A55495"/>
    <w:rsid w:val="00A933D3"/>
    <w:rsid w:val="00A94D2B"/>
    <w:rsid w:val="00AA1407"/>
    <w:rsid w:val="00AB0E0A"/>
    <w:rsid w:val="00AB42BB"/>
    <w:rsid w:val="00AB7DA6"/>
    <w:rsid w:val="00AC0C63"/>
    <w:rsid w:val="00AC4CC4"/>
    <w:rsid w:val="00AC5D98"/>
    <w:rsid w:val="00AD0491"/>
    <w:rsid w:val="00AD0B16"/>
    <w:rsid w:val="00AD2114"/>
    <w:rsid w:val="00AD3BB9"/>
    <w:rsid w:val="00AD7B46"/>
    <w:rsid w:val="00AE1AE9"/>
    <w:rsid w:val="00AE39D8"/>
    <w:rsid w:val="00AE548F"/>
    <w:rsid w:val="00AE661D"/>
    <w:rsid w:val="00AF264E"/>
    <w:rsid w:val="00AF338E"/>
    <w:rsid w:val="00B04C4C"/>
    <w:rsid w:val="00B05433"/>
    <w:rsid w:val="00B17AD5"/>
    <w:rsid w:val="00B212C7"/>
    <w:rsid w:val="00B22169"/>
    <w:rsid w:val="00B22D80"/>
    <w:rsid w:val="00B25A20"/>
    <w:rsid w:val="00B440FB"/>
    <w:rsid w:val="00B4674F"/>
    <w:rsid w:val="00B517FB"/>
    <w:rsid w:val="00B602B9"/>
    <w:rsid w:val="00B67595"/>
    <w:rsid w:val="00B7140C"/>
    <w:rsid w:val="00B81979"/>
    <w:rsid w:val="00B8717F"/>
    <w:rsid w:val="00B9290C"/>
    <w:rsid w:val="00B93327"/>
    <w:rsid w:val="00B948DA"/>
    <w:rsid w:val="00B955CC"/>
    <w:rsid w:val="00B9609E"/>
    <w:rsid w:val="00BA36F2"/>
    <w:rsid w:val="00BB0F46"/>
    <w:rsid w:val="00BB5048"/>
    <w:rsid w:val="00BC6DE8"/>
    <w:rsid w:val="00BD6BF0"/>
    <w:rsid w:val="00BE0705"/>
    <w:rsid w:val="00BF2997"/>
    <w:rsid w:val="00BF7C45"/>
    <w:rsid w:val="00C00274"/>
    <w:rsid w:val="00C13644"/>
    <w:rsid w:val="00C210CB"/>
    <w:rsid w:val="00C25F66"/>
    <w:rsid w:val="00C26D09"/>
    <w:rsid w:val="00C35DBE"/>
    <w:rsid w:val="00C44051"/>
    <w:rsid w:val="00C50C6F"/>
    <w:rsid w:val="00C525FC"/>
    <w:rsid w:val="00C55773"/>
    <w:rsid w:val="00C56C03"/>
    <w:rsid w:val="00C57A8A"/>
    <w:rsid w:val="00C57FE8"/>
    <w:rsid w:val="00C6549A"/>
    <w:rsid w:val="00C72AC1"/>
    <w:rsid w:val="00C74A49"/>
    <w:rsid w:val="00C75490"/>
    <w:rsid w:val="00C81D3A"/>
    <w:rsid w:val="00C8483C"/>
    <w:rsid w:val="00C915BF"/>
    <w:rsid w:val="00CA7D3C"/>
    <w:rsid w:val="00CB3B33"/>
    <w:rsid w:val="00CB736B"/>
    <w:rsid w:val="00CC5CA7"/>
    <w:rsid w:val="00CC7867"/>
    <w:rsid w:val="00CD0A1D"/>
    <w:rsid w:val="00CD64BC"/>
    <w:rsid w:val="00CE303E"/>
    <w:rsid w:val="00CE56A7"/>
    <w:rsid w:val="00CF11B0"/>
    <w:rsid w:val="00CF16F1"/>
    <w:rsid w:val="00D11730"/>
    <w:rsid w:val="00D13D4D"/>
    <w:rsid w:val="00D22C95"/>
    <w:rsid w:val="00D2647D"/>
    <w:rsid w:val="00D30822"/>
    <w:rsid w:val="00D364FD"/>
    <w:rsid w:val="00D3685C"/>
    <w:rsid w:val="00D37E0D"/>
    <w:rsid w:val="00D47C75"/>
    <w:rsid w:val="00D60A6D"/>
    <w:rsid w:val="00D61F34"/>
    <w:rsid w:val="00D67DFC"/>
    <w:rsid w:val="00D90CB6"/>
    <w:rsid w:val="00D935C8"/>
    <w:rsid w:val="00D95848"/>
    <w:rsid w:val="00DA302C"/>
    <w:rsid w:val="00DA4A85"/>
    <w:rsid w:val="00DB0A75"/>
    <w:rsid w:val="00DB0AD1"/>
    <w:rsid w:val="00DC2039"/>
    <w:rsid w:val="00DC4B9D"/>
    <w:rsid w:val="00DC700A"/>
    <w:rsid w:val="00DD2F56"/>
    <w:rsid w:val="00DE125C"/>
    <w:rsid w:val="00DE2FA6"/>
    <w:rsid w:val="00DE7A5F"/>
    <w:rsid w:val="00DF1FC4"/>
    <w:rsid w:val="00DF2179"/>
    <w:rsid w:val="00DF224B"/>
    <w:rsid w:val="00DF718C"/>
    <w:rsid w:val="00E0375C"/>
    <w:rsid w:val="00E03DA9"/>
    <w:rsid w:val="00E047D9"/>
    <w:rsid w:val="00E123EC"/>
    <w:rsid w:val="00E20A43"/>
    <w:rsid w:val="00E30D48"/>
    <w:rsid w:val="00E335DA"/>
    <w:rsid w:val="00E36B77"/>
    <w:rsid w:val="00E36EA8"/>
    <w:rsid w:val="00E502A7"/>
    <w:rsid w:val="00E55EA3"/>
    <w:rsid w:val="00E57BF0"/>
    <w:rsid w:val="00E60AFD"/>
    <w:rsid w:val="00E6345F"/>
    <w:rsid w:val="00E642BF"/>
    <w:rsid w:val="00E660C4"/>
    <w:rsid w:val="00E815F9"/>
    <w:rsid w:val="00E8283E"/>
    <w:rsid w:val="00E83F0C"/>
    <w:rsid w:val="00E97E5C"/>
    <w:rsid w:val="00EB5190"/>
    <w:rsid w:val="00EB7CD4"/>
    <w:rsid w:val="00EC78DE"/>
    <w:rsid w:val="00ED5890"/>
    <w:rsid w:val="00EF17AC"/>
    <w:rsid w:val="00EF5F8F"/>
    <w:rsid w:val="00EF649B"/>
    <w:rsid w:val="00EF6C61"/>
    <w:rsid w:val="00F1770B"/>
    <w:rsid w:val="00F212B1"/>
    <w:rsid w:val="00F2252E"/>
    <w:rsid w:val="00F22A92"/>
    <w:rsid w:val="00F2595B"/>
    <w:rsid w:val="00F30E94"/>
    <w:rsid w:val="00F334C4"/>
    <w:rsid w:val="00F36E33"/>
    <w:rsid w:val="00F37131"/>
    <w:rsid w:val="00F4177A"/>
    <w:rsid w:val="00F42436"/>
    <w:rsid w:val="00F50FD3"/>
    <w:rsid w:val="00F53807"/>
    <w:rsid w:val="00F5642D"/>
    <w:rsid w:val="00F70B8B"/>
    <w:rsid w:val="00F712CE"/>
    <w:rsid w:val="00F73CB2"/>
    <w:rsid w:val="00F80742"/>
    <w:rsid w:val="00F81750"/>
    <w:rsid w:val="00F82F03"/>
    <w:rsid w:val="00F86290"/>
    <w:rsid w:val="00F955DA"/>
    <w:rsid w:val="00FA41A2"/>
    <w:rsid w:val="00FC245F"/>
    <w:rsid w:val="00FC6A3E"/>
    <w:rsid w:val="00FD4E83"/>
    <w:rsid w:val="00FE6164"/>
    <w:rsid w:val="00FF3ADB"/>
    <w:rsid w:val="00FF3E04"/>
    <w:rsid w:val="00FF4BC6"/>
    <w:rsid w:val="00FF691D"/>
    <w:rsid w:val="103CCDB7"/>
    <w:rsid w:val="154C7155"/>
    <w:rsid w:val="3401F7AC"/>
    <w:rsid w:val="51E10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580713BF-58D5-4AD8-91B2-F760BC98C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DA6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eastAsia="Times New Roman"/>
      <w:sz w:val="20"/>
      <w:szCs w:val="20"/>
      <w:lang w:val="en-AU" w:eastAsia="en-US"/>
    </w:rPr>
  </w:style>
  <w:style w:type="character" w:styleId="PlainTextChar" w:customStyle="1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hAnsi="Courier New" w:eastAsia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styleId="TitleChar" w:customStyle="1">
    <w:name w:val="Title Char"/>
    <w:basedOn w:val="DefaultParagraphFont"/>
    <w:link w:val="Title"/>
    <w:rsid w:val="00296DA6"/>
    <w:rPr>
      <w:rFonts w:ascii="Times New Roman" w:hAnsi="Times New Roman" w:eastAsia="Times New Roman" w:cs="Times New Roman"/>
      <w:b/>
      <w:sz w:val="28"/>
      <w:szCs w:val="20"/>
    </w:rPr>
  </w:style>
  <w:style w:type="character" w:styleId="Heading7Char" w:customStyle="1">
    <w:name w:val="Heading 7 Char"/>
    <w:basedOn w:val="DefaultParagraphFont"/>
    <w:link w:val="Heading7"/>
    <w:rsid w:val="00A1473C"/>
    <w:rPr>
      <w:rFonts w:ascii="Times New Roman" w:hAnsi="Times New Roman" w:eastAsia="Times New Roman" w:cs="Times New Roman"/>
      <w:b/>
      <w:i/>
      <w:sz w:val="24"/>
      <w:szCs w:val="20"/>
      <w:lang w:val="de-D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473C"/>
    <w:rPr>
      <w:rFonts w:asciiTheme="majorHAnsi" w:hAnsiTheme="majorHAnsi" w:eastAsiaTheme="majorEastAsia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0822"/>
    <w:rPr>
      <w:rFonts w:ascii="Tahoma" w:hAnsi="Tahoma" w:eastAsia="MS Mincho" w:cs="Tahoma"/>
      <w:sz w:val="16"/>
      <w:szCs w:val="16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73849"/>
    <w:rPr>
      <w:rFonts w:asciiTheme="majorHAnsi" w:hAnsiTheme="majorHAnsi" w:eastAsiaTheme="majorEastAsia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73E4A"/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73E4A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43F75"/>
    <w:rPr>
      <w:rFonts w:asciiTheme="majorHAnsi" w:hAnsiTheme="majorHAnsi" w:eastAsiaTheme="majorEastAsia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styleId="longtext" w:customStyle="1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0F057A"/>
    <w:rPr>
      <w:rFonts w:ascii="Times New Roman" w:hAnsi="Times New Roman" w:eastAsia="MS Mincho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F057A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752E63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A23C93"/>
    <w:pPr>
      <w:spacing w:after="200"/>
      <w:jc w:val="center"/>
    </w:pPr>
    <w:rPr>
      <w:rFonts w:eastAsia="Times New Roman"/>
      <w:b/>
      <w:bCs/>
      <w:i/>
      <w:i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1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20120510 FM-BINUS-AA-FPT-66-R Template Soal.dotx</ap:Template>
  <ap:Application>Microsoft Word for the web</ap:Application>
  <ap:DocSecurity>0</ap:DocSecurity>
  <ap:ScaleCrop>false</ap:ScaleCrop>
  <ap:Company>SLC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Debora</dc:creator>
  <keywords/>
  <lastModifiedBy>Yesun Utomo</lastModifiedBy>
  <revision>175</revision>
  <dcterms:created xsi:type="dcterms:W3CDTF">2017-10-20T05:51:00.0000000Z</dcterms:created>
  <dcterms:modified xsi:type="dcterms:W3CDTF">2024-11-20T07:07:46.1539619Z</dcterms:modified>
</coreProperties>
</file>