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FEA8314" w:rsidP="3DB9763F" w:rsidRDefault="1FEA8314" w14:paraId="74B9B900" w14:textId="727E2F10">
      <w:pPr>
        <w:spacing w:after="0" w:afterAutospacing="off" w:line="360" w:lineRule="auto"/>
        <w:jc w:val="left"/>
        <w:rPr>
          <w:b w:val="1"/>
          <w:bCs w:val="1"/>
          <w:sz w:val="28"/>
          <w:szCs w:val="28"/>
        </w:rPr>
      </w:pPr>
      <w:r w:rsidRPr="3DB9763F" w:rsidR="1FEA8314">
        <w:rPr>
          <w:b w:val="1"/>
          <w:bCs w:val="1"/>
          <w:sz w:val="24"/>
          <w:szCs w:val="24"/>
        </w:rPr>
        <w:t>Note:</w:t>
      </w:r>
    </w:p>
    <w:p w:rsidR="1FEA8314" w:rsidP="3DB9763F" w:rsidRDefault="1FEA8314" w14:paraId="3FA416FE" w14:textId="49A7CDF7">
      <w:pPr>
        <w:pStyle w:val="ListParagraph"/>
        <w:numPr>
          <w:ilvl w:val="0"/>
          <w:numId w:val="21"/>
        </w:numPr>
        <w:spacing w:after="240" w:line="360" w:lineRule="auto"/>
        <w:jc w:val="left"/>
        <w:rPr>
          <w:b w:val="1"/>
          <w:bCs w:val="1"/>
          <w:sz w:val="24"/>
          <w:szCs w:val="24"/>
        </w:rPr>
      </w:pPr>
      <w:r w:rsidRPr="3DB9763F" w:rsidR="1FEA8314">
        <w:rPr>
          <w:b w:val="1"/>
          <w:bCs w:val="1"/>
          <w:sz w:val="24"/>
          <w:szCs w:val="24"/>
        </w:rPr>
        <w:t xml:space="preserve">You do not have to match the output 100% to the </w:t>
      </w:r>
      <w:r w:rsidRPr="3DB9763F" w:rsidR="6BFF7F76">
        <w:rPr>
          <w:b w:val="1"/>
          <w:bCs w:val="1"/>
          <w:sz w:val="24"/>
          <w:szCs w:val="24"/>
        </w:rPr>
        <w:t>figures / screenshot</w:t>
      </w:r>
      <w:r w:rsidRPr="3DB9763F" w:rsidR="1FEA8314">
        <w:rPr>
          <w:b w:val="1"/>
          <w:bCs w:val="1"/>
          <w:sz w:val="24"/>
          <w:szCs w:val="24"/>
        </w:rPr>
        <w:t xml:space="preserve">. </w:t>
      </w:r>
    </w:p>
    <w:p w:rsidR="1FEA8314" w:rsidP="3DB9763F" w:rsidRDefault="1FEA8314" w14:paraId="5253BE34" w14:textId="369240C5">
      <w:pPr>
        <w:pStyle w:val="ListParagraph"/>
        <w:numPr>
          <w:ilvl w:val="0"/>
          <w:numId w:val="21"/>
        </w:numPr>
        <w:spacing w:after="240" w:line="360" w:lineRule="auto"/>
        <w:jc w:val="left"/>
        <w:rPr>
          <w:b w:val="1"/>
          <w:bCs w:val="1"/>
          <w:sz w:val="24"/>
          <w:szCs w:val="24"/>
        </w:rPr>
      </w:pPr>
      <w:r w:rsidRPr="3DB9763F" w:rsidR="1FEA8314">
        <w:rPr>
          <w:b w:val="1"/>
          <w:bCs w:val="1"/>
          <w:sz w:val="24"/>
          <w:szCs w:val="24"/>
        </w:rPr>
        <w:t>You must use Abstract Class and Interface in your answer code.</w:t>
      </w:r>
    </w:p>
    <w:p w:rsidR="1FEA8314" w:rsidP="3DB9763F" w:rsidRDefault="1FEA8314" w14:paraId="74DEBCFF" w14:textId="78134ED1">
      <w:pPr>
        <w:pStyle w:val="ListParagraph"/>
        <w:numPr>
          <w:ilvl w:val="0"/>
          <w:numId w:val="21"/>
        </w:numPr>
        <w:spacing w:after="240" w:line="360" w:lineRule="auto"/>
        <w:jc w:val="left"/>
        <w:rPr>
          <w:b w:val="1"/>
          <w:bCs w:val="1"/>
          <w:sz w:val="24"/>
          <w:szCs w:val="24"/>
        </w:rPr>
      </w:pPr>
      <w:r w:rsidRPr="3DB9763F" w:rsidR="1FEA8314">
        <w:rPr>
          <w:b w:val="1"/>
          <w:bCs w:val="1"/>
          <w:sz w:val="24"/>
          <w:szCs w:val="24"/>
        </w:rPr>
        <w:t xml:space="preserve">You can use </w:t>
      </w:r>
      <w:r w:rsidRPr="3DB9763F" w:rsidR="1FEA8314">
        <w:rPr>
          <w:b w:val="1"/>
          <w:bCs w:val="1"/>
          <w:sz w:val="24"/>
          <w:szCs w:val="24"/>
        </w:rPr>
        <w:t>Polymophism</w:t>
      </w:r>
      <w:r w:rsidRPr="3DB9763F" w:rsidR="7E90921D">
        <w:rPr>
          <w:b w:val="1"/>
          <w:bCs w:val="1"/>
          <w:sz w:val="24"/>
          <w:szCs w:val="24"/>
        </w:rPr>
        <w:t xml:space="preserve"> (overloading, overriding, </w:t>
      </w:r>
      <w:r w:rsidRPr="3DB9763F" w:rsidR="7E90921D">
        <w:rPr>
          <w:b w:val="1"/>
          <w:bCs w:val="1"/>
          <w:sz w:val="24"/>
          <w:szCs w:val="24"/>
        </w:rPr>
        <w:t>etc</w:t>
      </w:r>
      <w:r w:rsidRPr="3DB9763F" w:rsidR="7E90921D">
        <w:rPr>
          <w:b w:val="1"/>
          <w:bCs w:val="1"/>
          <w:sz w:val="24"/>
          <w:szCs w:val="24"/>
        </w:rPr>
        <w:t>) in your answer code.</w:t>
      </w:r>
    </w:p>
    <w:p w:rsidRPr="00D42534" w:rsidR="00DF6594" w:rsidP="00017E8E" w:rsidRDefault="00E60455" w14:paraId="0DAC6D11" w14:textId="4D5AE5A2">
      <w:pPr>
        <w:spacing w:after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Zoo Management</w:t>
      </w:r>
    </w:p>
    <w:p w:rsidR="00CB0534" w:rsidP="00902B05" w:rsidRDefault="00595E24" w14:paraId="1577D7FB" w14:textId="25556AC1">
      <w:pPr>
        <w:keepNext/>
        <w:spacing w:line="360" w:lineRule="auto"/>
        <w:ind w:firstLine="720"/>
        <w:jc w:val="both"/>
        <w:rPr>
          <w:color w:val="000000"/>
          <w:shd w:val="clear" w:color="auto" w:fill="FFFFFF"/>
        </w:rPr>
      </w:pPr>
      <w:r w:rsidRPr="00595E24">
        <w:rPr>
          <w:color w:val="000000"/>
          <w:shd w:val="clear" w:color="auto" w:fill="FFFFFF"/>
        </w:rPr>
        <w:t xml:space="preserve">Welcome to the Zoo Management System, a program that lets users </w:t>
      </w:r>
      <w:r w:rsidRPr="00CE0971">
        <w:rPr>
          <w:color w:val="000000"/>
          <w:shd w:val="clear" w:color="auto" w:fill="FFFFFF"/>
        </w:rPr>
        <w:t xml:space="preserve">create, view, and </w:t>
      </w:r>
      <w:r w:rsidRPr="00CE0971" w:rsidR="006845E4">
        <w:rPr>
          <w:color w:val="000000"/>
          <w:shd w:val="clear" w:color="auto" w:fill="FFFFFF"/>
        </w:rPr>
        <w:t>delete</w:t>
      </w:r>
      <w:r w:rsidRPr="00595E24">
        <w:rPr>
          <w:color w:val="000000"/>
          <w:shd w:val="clear" w:color="auto" w:fill="FFFFFF"/>
        </w:rPr>
        <w:t xml:space="preserve"> a virtual zoo. Users can </w:t>
      </w:r>
      <w:r w:rsidRPr="00CE0971">
        <w:rPr>
          <w:b/>
          <w:bCs/>
          <w:color w:val="000000"/>
          <w:shd w:val="clear" w:color="auto" w:fill="FFFFFF"/>
        </w:rPr>
        <w:t>add animals</w:t>
      </w:r>
      <w:r w:rsidRPr="00595E24">
        <w:rPr>
          <w:color w:val="000000"/>
          <w:shd w:val="clear" w:color="auto" w:fill="FFFFFF"/>
        </w:rPr>
        <w:t xml:space="preserve"> of </w:t>
      </w:r>
      <w:r w:rsidRPr="00CE0971">
        <w:rPr>
          <w:b/>
          <w:bCs/>
          <w:color w:val="000000"/>
          <w:shd w:val="clear" w:color="auto" w:fill="FFFFFF"/>
        </w:rPr>
        <w:t>various types</w:t>
      </w:r>
      <w:r w:rsidRPr="00595E24">
        <w:rPr>
          <w:color w:val="000000"/>
          <w:shd w:val="clear" w:color="auto" w:fill="FFFFFF"/>
        </w:rPr>
        <w:t xml:space="preserve">, </w:t>
      </w:r>
      <w:r w:rsidRPr="00CE0971">
        <w:rPr>
          <w:b/>
          <w:bCs/>
          <w:color w:val="000000"/>
          <w:shd w:val="clear" w:color="auto" w:fill="FFFFFF"/>
        </w:rPr>
        <w:t>view</w:t>
      </w:r>
      <w:r w:rsidRPr="00595E24">
        <w:rPr>
          <w:color w:val="000000"/>
          <w:shd w:val="clear" w:color="auto" w:fill="FFFFFF"/>
        </w:rPr>
        <w:t xml:space="preserve"> and </w:t>
      </w:r>
      <w:r w:rsidRPr="00CE0971">
        <w:rPr>
          <w:b/>
          <w:bCs/>
          <w:color w:val="000000"/>
          <w:shd w:val="clear" w:color="auto" w:fill="FFFFFF"/>
        </w:rPr>
        <w:t>interact</w:t>
      </w:r>
      <w:r w:rsidRPr="00595E24">
        <w:rPr>
          <w:color w:val="000000"/>
          <w:shd w:val="clear" w:color="auto" w:fill="FFFFFF"/>
        </w:rPr>
        <w:t xml:space="preserve"> with them, and </w:t>
      </w:r>
      <w:r w:rsidRPr="0096771A">
        <w:rPr>
          <w:b/>
          <w:bCs/>
          <w:color w:val="000000"/>
          <w:shd w:val="clear" w:color="auto" w:fill="FFFFFF"/>
        </w:rPr>
        <w:t>delete</w:t>
      </w:r>
      <w:r w:rsidRPr="00595E24">
        <w:rPr>
          <w:color w:val="000000"/>
          <w:shd w:val="clear" w:color="auto" w:fill="FFFFFF"/>
        </w:rPr>
        <w:t xml:space="preserve"> animals as needed. This program is designed to showcase object-oriented principles such as inheritance, polymorphism, and interfaces</w:t>
      </w:r>
      <w:r w:rsidRPr="00902B05" w:rsidR="00902B05">
        <w:rPr>
          <w:color w:val="000000"/>
          <w:shd w:val="clear" w:color="auto" w:fill="FFFFFF"/>
        </w:rPr>
        <w:t>.</w:t>
      </w:r>
    </w:p>
    <w:p w:rsidR="00CB0534" w:rsidP="00902B05" w:rsidRDefault="00CB0534" w14:paraId="3AA0F929" w14:textId="77777777">
      <w:pPr>
        <w:keepNext/>
        <w:spacing w:line="360" w:lineRule="auto"/>
        <w:ind w:firstLine="720"/>
        <w:jc w:val="both"/>
        <w:rPr>
          <w:color w:val="000000"/>
          <w:shd w:val="clear" w:color="auto" w:fill="FFFFFF"/>
        </w:rPr>
      </w:pPr>
    </w:p>
    <w:p w:rsidRPr="000350C5" w:rsidR="00CB0534" w:rsidP="00EA5EBC" w:rsidRDefault="000350C5" w14:paraId="4429A1E8" w14:textId="6A14A1E9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b/>
          <w:bCs/>
        </w:rPr>
      </w:pPr>
      <w:r w:rsidRPr="000350C5">
        <w:rPr>
          <w:b/>
          <w:bCs/>
        </w:rPr>
        <w:t>Main Menu</w:t>
      </w:r>
    </w:p>
    <w:p w:rsidR="00CA10B5" w:rsidP="00CB0534" w:rsidRDefault="00CA10B5" w14:paraId="0705AA67" w14:textId="1315B0E5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>
        <w:t>Display the main menu</w:t>
      </w:r>
    </w:p>
    <w:p w:rsidR="004A5447" w:rsidP="00477EF3" w:rsidRDefault="00CB0534" w14:paraId="6C698FD6" w14:textId="0FB415F0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 w:rsidRPr="002B7AC5">
        <w:rPr>
          <w:b/>
          <w:bCs/>
        </w:rPr>
        <w:t>Prompt</w:t>
      </w:r>
      <w:r>
        <w:t xml:space="preserve"> the user to enter </w:t>
      </w:r>
      <w:r w:rsidR="00CA10B5">
        <w:t>an input</w:t>
      </w:r>
      <w:r w:rsidR="00477EF3">
        <w:t xml:space="preserve">. </w:t>
      </w:r>
      <w:r w:rsidRPr="00477EF3" w:rsidR="004A5447">
        <w:rPr>
          <w:b/>
          <w:bCs/>
        </w:rPr>
        <w:t>Validate</w:t>
      </w:r>
      <w:r w:rsidRPr="00477EF3" w:rsidR="00CA10B5">
        <w:rPr>
          <w:b/>
          <w:bCs/>
        </w:rPr>
        <w:t xml:space="preserve"> </w:t>
      </w:r>
      <w:r w:rsidR="00CA10B5">
        <w:t xml:space="preserve">the input must be a </w:t>
      </w:r>
      <w:r w:rsidRPr="00477EF3" w:rsidR="00CA10B5">
        <w:rPr>
          <w:b/>
          <w:bCs/>
        </w:rPr>
        <w:t>number</w:t>
      </w:r>
      <w:r w:rsidR="00CA10B5">
        <w:t xml:space="preserve"> and must be from </w:t>
      </w:r>
      <w:r w:rsidRPr="00477EF3" w:rsidR="00CA10B5">
        <w:rPr>
          <w:b/>
          <w:bCs/>
        </w:rPr>
        <w:t>1-4</w:t>
      </w:r>
    </w:p>
    <w:p w:rsidR="00316620" w:rsidP="004A5447" w:rsidRDefault="00316620" w14:paraId="238CD24B" w14:textId="2F901558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Redirect </w:t>
      </w:r>
      <w:r>
        <w:t>the user to the correct menu</w:t>
      </w:r>
    </w:p>
    <w:p w:rsidRPr="00DF6594" w:rsidR="004A5447" w:rsidP="004A5447" w:rsidRDefault="007C7686" w14:paraId="6D3432BF" w14:textId="0A32A259">
      <w:pPr>
        <w:keepNext/>
        <w:spacing w:line="360" w:lineRule="auto"/>
        <w:jc w:val="both"/>
      </w:pPr>
      <w:r w:rsidR="007C7686">
        <w:drawing>
          <wp:inline wp14:editId="58554195" wp14:anchorId="12B3B547">
            <wp:extent cx="6480810" cy="1057275"/>
            <wp:effectExtent l="9525" t="9525" r="9525" b="9525"/>
            <wp:docPr id="1546027576" name="Picture 1" descr="A black rectangular object with white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dcbf804fd2a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0810" cy="10572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6E2259" w:rsidR="004A5447" w:rsidP="004A5447" w:rsidRDefault="004A5447" w14:paraId="068BBB95" w14:textId="338094B3">
      <w:pPr>
        <w:pStyle w:val="Caption"/>
        <w:spacing w:line="360" w:lineRule="auto"/>
        <w:ind w:left="786"/>
        <w:jc w:val="center"/>
        <w:rPr>
          <w:b/>
          <w:bCs/>
          <w:color w:val="auto"/>
          <w:sz w:val="20"/>
          <w:szCs w:val="20"/>
        </w:rPr>
      </w:pPr>
      <w:r w:rsidRPr="00DF6594">
        <w:rPr>
          <w:b/>
          <w:bCs/>
          <w:color w:val="auto"/>
          <w:sz w:val="20"/>
          <w:szCs w:val="20"/>
        </w:rPr>
        <w:t xml:space="preserve">Figure </w:t>
      </w:r>
      <w:r>
        <w:rPr>
          <w:b/>
          <w:bCs/>
          <w:color w:val="auto"/>
          <w:sz w:val="20"/>
          <w:szCs w:val="20"/>
        </w:rPr>
        <w:t>1</w:t>
      </w:r>
      <w:r w:rsidRPr="00DF6594">
        <w:rPr>
          <w:b/>
          <w:bCs/>
          <w:color w:val="auto"/>
          <w:sz w:val="20"/>
          <w:szCs w:val="20"/>
        </w:rPr>
        <w:t xml:space="preserve">. </w:t>
      </w:r>
      <w:r w:rsidR="00234C8C">
        <w:rPr>
          <w:b/>
          <w:bCs/>
          <w:color w:val="auto"/>
          <w:sz w:val="20"/>
          <w:szCs w:val="20"/>
        </w:rPr>
        <w:t>Main Menu</w:t>
      </w:r>
    </w:p>
    <w:p w:rsidR="00002FF5" w:rsidP="00EA5EBC" w:rsidRDefault="00002FF5" w14:paraId="44C9BE24" w14:textId="77777777"/>
    <w:p w:rsidRPr="00EA5EBC" w:rsidR="00A94869" w:rsidP="00EA5EBC" w:rsidRDefault="00A94869" w14:paraId="07F1C85C" w14:textId="77777777"/>
    <w:p w:rsidR="00FF12BE" w:rsidP="00FF12BE" w:rsidRDefault="007C7686" w14:paraId="19B988A8" w14:textId="41F2A25D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r w:rsidRPr="007C7686">
        <w:rPr>
          <w:b/>
          <w:bCs/>
        </w:rPr>
        <w:t>Create Animal Menu</w:t>
      </w:r>
      <w:r w:rsidRPr="006E2259" w:rsidR="006E2259">
        <w:t>:</w:t>
      </w:r>
    </w:p>
    <w:p w:rsidR="00FE1586" w:rsidP="004F0E5D" w:rsidRDefault="004F0E5D" w14:paraId="1C66899F" w14:textId="07330B05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>
        <w:t>Display the create animal menu</w:t>
      </w:r>
    </w:p>
    <w:p w:rsidR="004F0E5D" w:rsidP="00477EF3" w:rsidRDefault="004F0E5D" w14:paraId="02501CCB" w14:textId="1AED84B7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 w:rsidRPr="002B7AC5">
        <w:rPr>
          <w:b/>
          <w:bCs/>
        </w:rPr>
        <w:t>Prompt</w:t>
      </w:r>
      <w:r>
        <w:t xml:space="preserve"> the user to enter an input</w:t>
      </w:r>
      <w:r w:rsidR="00477EF3">
        <w:t xml:space="preserve">. </w:t>
      </w:r>
      <w:proofErr w:type="gramStart"/>
      <w:r w:rsidRPr="00477EF3">
        <w:rPr>
          <w:b/>
          <w:bCs/>
        </w:rPr>
        <w:t>Validate</w:t>
      </w:r>
      <w:proofErr w:type="gramEnd"/>
      <w:r w:rsidRPr="00477EF3">
        <w:rPr>
          <w:b/>
          <w:bCs/>
        </w:rPr>
        <w:t xml:space="preserve"> </w:t>
      </w:r>
      <w:r>
        <w:t xml:space="preserve">the input must be a </w:t>
      </w:r>
      <w:r w:rsidRPr="00477EF3">
        <w:rPr>
          <w:b/>
          <w:bCs/>
        </w:rPr>
        <w:t>number</w:t>
      </w:r>
      <w:r>
        <w:t xml:space="preserve"> and must be from </w:t>
      </w:r>
      <w:r w:rsidRPr="00477EF3">
        <w:rPr>
          <w:b/>
          <w:bCs/>
        </w:rPr>
        <w:t>1-3</w:t>
      </w:r>
    </w:p>
    <w:p w:rsidR="00FE1586" w:rsidP="0038352D" w:rsidRDefault="004F0E5D" w14:paraId="1208689A" w14:textId="1AB5A5E5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 w:rsidRPr="004F0E5D">
        <w:rPr>
          <w:b/>
          <w:bCs/>
        </w:rPr>
        <w:t>Prompt</w:t>
      </w:r>
      <w:r>
        <w:t xml:space="preserve"> the user to enter a </w:t>
      </w:r>
      <w:r w:rsidRPr="004F0E5D">
        <w:rPr>
          <w:b/>
          <w:bCs/>
        </w:rPr>
        <w:t>name</w:t>
      </w:r>
      <w:r>
        <w:t xml:space="preserve"> for the animal</w:t>
      </w:r>
    </w:p>
    <w:p w:rsidR="000D0BAD" w:rsidP="0038352D" w:rsidRDefault="000D0BAD" w14:paraId="2D925C97" w14:textId="6940698A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Add </w:t>
      </w:r>
      <w:r>
        <w:t xml:space="preserve">the </w:t>
      </w:r>
      <w:r w:rsidR="00A65F20">
        <w:t>new</w:t>
      </w:r>
      <w:r>
        <w:t xml:space="preserve"> animal to the zoo</w:t>
      </w:r>
    </w:p>
    <w:p w:rsidR="0059705B" w:rsidP="0059705B" w:rsidRDefault="004F0E5D" w14:paraId="765C1174" w14:textId="56A9F28F">
      <w:pPr>
        <w:spacing w:line="360" w:lineRule="auto"/>
        <w:jc w:val="both"/>
      </w:pPr>
      <w:r w:rsidR="004F0E5D">
        <w:drawing>
          <wp:inline wp14:editId="50D64A0E" wp14:anchorId="04A5DAE9">
            <wp:extent cx="6480810" cy="1111885"/>
            <wp:effectExtent l="9525" t="9525" r="9525" b="9525"/>
            <wp:docPr id="982162685" name="Picture 1" descr="A black background with white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5db670fc717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0810" cy="11118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9705B" w:rsidP="00FD4EFE" w:rsidRDefault="0059705B" w14:paraId="7AED1F2A" w14:textId="47FD46EC">
      <w:pPr>
        <w:pStyle w:val="Caption"/>
        <w:spacing w:line="360" w:lineRule="auto"/>
        <w:ind w:left="786"/>
        <w:jc w:val="center"/>
        <w:rPr>
          <w:b/>
          <w:bCs/>
          <w:color w:val="auto"/>
          <w:sz w:val="20"/>
          <w:szCs w:val="20"/>
        </w:rPr>
      </w:pPr>
      <w:r w:rsidRPr="00DF6594">
        <w:rPr>
          <w:b/>
          <w:bCs/>
          <w:color w:val="auto"/>
          <w:sz w:val="20"/>
          <w:szCs w:val="20"/>
        </w:rPr>
        <w:t xml:space="preserve">Figure </w:t>
      </w:r>
      <w:r w:rsidR="006534DA">
        <w:rPr>
          <w:b/>
          <w:bCs/>
          <w:color w:val="auto"/>
          <w:sz w:val="20"/>
          <w:szCs w:val="20"/>
        </w:rPr>
        <w:t>2</w:t>
      </w:r>
      <w:r w:rsidRPr="00DF6594">
        <w:rPr>
          <w:b/>
          <w:bCs/>
          <w:color w:val="auto"/>
          <w:sz w:val="20"/>
          <w:szCs w:val="20"/>
        </w:rPr>
        <w:t>.</w:t>
      </w:r>
      <w:r>
        <w:rPr>
          <w:b/>
          <w:bCs/>
          <w:color w:val="auto"/>
          <w:sz w:val="20"/>
          <w:szCs w:val="20"/>
        </w:rPr>
        <w:t xml:space="preserve"> </w:t>
      </w:r>
      <w:r w:rsidR="006534DA">
        <w:rPr>
          <w:b/>
          <w:bCs/>
          <w:color w:val="auto"/>
          <w:sz w:val="20"/>
          <w:szCs w:val="20"/>
        </w:rPr>
        <w:t>Create Animal Menu</w:t>
      </w:r>
    </w:p>
    <w:p w:rsidR="000D0BAD" w:rsidP="00E5767E" w:rsidRDefault="000D0BAD" w14:paraId="6B5CF672" w14:textId="77777777">
      <w:pPr>
        <w:rPr>
          <w:b/>
          <w:bCs/>
          <w:sz w:val="20"/>
          <w:szCs w:val="20"/>
        </w:rPr>
      </w:pPr>
    </w:p>
    <w:p w:rsidR="000D0BAD" w:rsidP="00E5767E" w:rsidRDefault="000D0BAD" w14:paraId="5FFCD1E9" w14:textId="77777777">
      <w:pPr>
        <w:rPr>
          <w:b/>
          <w:bCs/>
          <w:sz w:val="20"/>
          <w:szCs w:val="20"/>
        </w:rPr>
      </w:pPr>
    </w:p>
    <w:p w:rsidR="000D0BAD" w:rsidP="000D0BAD" w:rsidRDefault="000D0BAD" w14:paraId="4A11C0A4" w14:textId="68B461C9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r>
        <w:rPr>
          <w:b/>
          <w:bCs/>
        </w:rPr>
        <w:t>View All Animals Men</w:t>
      </w:r>
      <w:r w:rsidRPr="007C7686">
        <w:rPr>
          <w:b/>
          <w:bCs/>
        </w:rPr>
        <w:t>u</w:t>
      </w:r>
      <w:r w:rsidRPr="006E2259">
        <w:t>:</w:t>
      </w:r>
    </w:p>
    <w:p w:rsidR="000D0BAD" w:rsidP="000D0BAD" w:rsidRDefault="000D0BAD" w14:paraId="26182B3F" w14:textId="085DF966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>
        <w:lastRenderedPageBreak/>
        <w:t xml:space="preserve">Display </w:t>
      </w:r>
      <w:r w:rsidRPr="0023652D" w:rsidR="00A65F20">
        <w:rPr>
          <w:b/>
          <w:bCs/>
        </w:rPr>
        <w:t>all the animals</w:t>
      </w:r>
      <w:r w:rsidR="00A65F20">
        <w:t xml:space="preserve"> in the zoo</w:t>
      </w:r>
    </w:p>
    <w:p w:rsidR="00EE4929" w:rsidP="00477EF3" w:rsidRDefault="000D0BAD" w14:paraId="52F553A9" w14:textId="107A92F8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 w:rsidRPr="002B7AC5">
        <w:rPr>
          <w:b/>
          <w:bCs/>
        </w:rPr>
        <w:t>Prompt</w:t>
      </w:r>
      <w:r>
        <w:t xml:space="preserve"> the user to enter an input</w:t>
      </w:r>
      <w:r w:rsidR="00477EF3">
        <w:t xml:space="preserve">. </w:t>
      </w:r>
      <w:r w:rsidRPr="00477EF3">
        <w:rPr>
          <w:b/>
          <w:bCs/>
        </w:rPr>
        <w:t xml:space="preserve">Validate </w:t>
      </w:r>
      <w:r>
        <w:t xml:space="preserve">the input must be a </w:t>
      </w:r>
      <w:r w:rsidRPr="00477EF3">
        <w:rPr>
          <w:b/>
          <w:bCs/>
        </w:rPr>
        <w:t>number</w:t>
      </w:r>
      <w:r>
        <w:t xml:space="preserve"> and must be from </w:t>
      </w:r>
      <w:r w:rsidRPr="00477EF3">
        <w:rPr>
          <w:b/>
          <w:bCs/>
        </w:rPr>
        <w:t>1-</w:t>
      </w:r>
      <w:r w:rsidRPr="00477EF3" w:rsidR="008D3321">
        <w:rPr>
          <w:b/>
          <w:bCs/>
        </w:rPr>
        <w:t>n</w:t>
      </w:r>
      <w:r w:rsidR="008D3321">
        <w:t xml:space="preserve">, n being the </w:t>
      </w:r>
      <w:r w:rsidRPr="00477EF3" w:rsidR="008D3321">
        <w:rPr>
          <w:b/>
          <w:bCs/>
        </w:rPr>
        <w:t>total number</w:t>
      </w:r>
      <w:r w:rsidR="008D3321">
        <w:t xml:space="preserve"> of animals in the zoo</w:t>
      </w:r>
      <w:r w:rsidR="00477EF3">
        <w:t>.</w:t>
      </w:r>
    </w:p>
    <w:p w:rsidR="000D0BAD" w:rsidP="001A50BE" w:rsidRDefault="00EE4929" w14:paraId="1EFF0A5B" w14:textId="06F53F52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 w:rsidRPr="00EE4929">
        <w:t xml:space="preserve">Each animal has </w:t>
      </w:r>
      <w:r w:rsidRPr="00EE4929">
        <w:rPr>
          <w:b/>
          <w:bCs/>
        </w:rPr>
        <w:t>specific behaviors</w:t>
      </w:r>
      <w:r w:rsidRPr="00EE4929">
        <w:t xml:space="preserve"> (e.g., making sounds, swimming, or flying).</w:t>
      </w:r>
    </w:p>
    <w:p w:rsidR="000D0BAD" w:rsidP="000D0BAD" w:rsidRDefault="001A50BE" w14:paraId="393D00C7" w14:textId="51F6E172">
      <w:pPr>
        <w:spacing w:line="360" w:lineRule="auto"/>
        <w:jc w:val="both"/>
      </w:pPr>
      <w:r w:rsidR="001A50BE">
        <w:drawing>
          <wp:inline wp14:editId="75F05A61" wp14:anchorId="552C61F2">
            <wp:extent cx="6480810" cy="1155700"/>
            <wp:effectExtent l="9525" t="9525" r="9525" b="9525"/>
            <wp:docPr id="76341549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9a5d6bf5b6c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0810" cy="11557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D0BAD" w:rsidP="000D0BAD" w:rsidRDefault="000D0BAD" w14:paraId="7453A336" w14:textId="76EE993F">
      <w:pPr>
        <w:pStyle w:val="Caption"/>
        <w:spacing w:line="360" w:lineRule="auto"/>
        <w:ind w:left="786"/>
        <w:jc w:val="center"/>
        <w:rPr>
          <w:b/>
          <w:bCs/>
          <w:color w:val="auto"/>
          <w:sz w:val="20"/>
          <w:szCs w:val="20"/>
        </w:rPr>
      </w:pPr>
      <w:r w:rsidRPr="00DF6594">
        <w:rPr>
          <w:b/>
          <w:bCs/>
          <w:color w:val="auto"/>
          <w:sz w:val="20"/>
          <w:szCs w:val="20"/>
        </w:rPr>
        <w:t xml:space="preserve">Figure </w:t>
      </w:r>
      <w:r w:rsidR="001A50BE">
        <w:rPr>
          <w:b/>
          <w:bCs/>
          <w:color w:val="auto"/>
          <w:sz w:val="20"/>
          <w:szCs w:val="20"/>
        </w:rPr>
        <w:t>3</w:t>
      </w:r>
      <w:r w:rsidRPr="00DF6594">
        <w:rPr>
          <w:b/>
          <w:bCs/>
          <w:color w:val="auto"/>
          <w:sz w:val="20"/>
          <w:szCs w:val="20"/>
        </w:rPr>
        <w:t>.</w:t>
      </w:r>
      <w:r>
        <w:rPr>
          <w:b/>
          <w:bCs/>
          <w:color w:val="auto"/>
          <w:sz w:val="20"/>
          <w:szCs w:val="20"/>
        </w:rPr>
        <w:t xml:space="preserve"> </w:t>
      </w:r>
      <w:r w:rsidR="001A50BE">
        <w:rPr>
          <w:b/>
          <w:bCs/>
          <w:color w:val="auto"/>
          <w:sz w:val="20"/>
          <w:szCs w:val="20"/>
        </w:rPr>
        <w:t xml:space="preserve">View All </w:t>
      </w:r>
      <w:r>
        <w:rPr>
          <w:b/>
          <w:bCs/>
          <w:color w:val="auto"/>
          <w:sz w:val="20"/>
          <w:szCs w:val="20"/>
        </w:rPr>
        <w:t>Animal</w:t>
      </w:r>
      <w:r w:rsidR="001A50BE">
        <w:rPr>
          <w:b/>
          <w:bCs/>
          <w:color w:val="auto"/>
          <w:sz w:val="20"/>
          <w:szCs w:val="20"/>
        </w:rPr>
        <w:t>s</w:t>
      </w:r>
      <w:r>
        <w:rPr>
          <w:b/>
          <w:bCs/>
          <w:color w:val="auto"/>
          <w:sz w:val="20"/>
          <w:szCs w:val="20"/>
        </w:rPr>
        <w:t xml:space="preserve"> Menu</w:t>
      </w:r>
      <w:r w:rsidR="001A50BE">
        <w:rPr>
          <w:b/>
          <w:bCs/>
          <w:color w:val="auto"/>
          <w:sz w:val="20"/>
          <w:szCs w:val="20"/>
        </w:rPr>
        <w:t xml:space="preserve"> (Lion)</w:t>
      </w:r>
    </w:p>
    <w:p w:rsidR="001A50BE" w:rsidP="001A50BE" w:rsidRDefault="005F7502" w14:paraId="4FFE6ED0" w14:textId="205296EA">
      <w:pPr>
        <w:spacing w:line="360" w:lineRule="auto"/>
        <w:jc w:val="both"/>
      </w:pPr>
      <w:r>
        <w:rPr>
          <w:noProof/>
        </w:rPr>
        <w:drawing>
          <wp:inline distT="0" distB="0" distL="0" distR="0" wp14:anchorId="7CE00841" wp14:editId="64AB97A9">
            <wp:extent cx="6480810" cy="1289050"/>
            <wp:effectExtent l="0" t="0" r="0" b="0"/>
            <wp:docPr id="12409028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0281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BE" w:rsidP="001A50BE" w:rsidRDefault="001A50BE" w14:paraId="6EEE0D4F" w14:textId="7EAD37CB">
      <w:pPr>
        <w:pStyle w:val="Caption"/>
        <w:spacing w:line="360" w:lineRule="auto"/>
        <w:ind w:left="786"/>
        <w:jc w:val="center"/>
        <w:rPr>
          <w:b/>
          <w:bCs/>
          <w:color w:val="auto"/>
          <w:sz w:val="20"/>
          <w:szCs w:val="20"/>
        </w:rPr>
      </w:pPr>
      <w:r w:rsidRPr="00DF6594">
        <w:rPr>
          <w:b/>
          <w:bCs/>
          <w:color w:val="auto"/>
          <w:sz w:val="20"/>
          <w:szCs w:val="20"/>
        </w:rPr>
        <w:t xml:space="preserve">Figure </w:t>
      </w:r>
      <w:r>
        <w:rPr>
          <w:b/>
          <w:bCs/>
          <w:color w:val="auto"/>
          <w:sz w:val="20"/>
          <w:szCs w:val="20"/>
        </w:rPr>
        <w:t>4</w:t>
      </w:r>
      <w:r w:rsidRPr="00DF6594">
        <w:rPr>
          <w:b/>
          <w:bCs/>
          <w:color w:val="auto"/>
          <w:sz w:val="20"/>
          <w:szCs w:val="20"/>
        </w:rPr>
        <w:t>.</w:t>
      </w:r>
      <w:r>
        <w:rPr>
          <w:b/>
          <w:bCs/>
          <w:color w:val="auto"/>
          <w:sz w:val="20"/>
          <w:szCs w:val="20"/>
        </w:rPr>
        <w:t xml:space="preserve"> View All Animals Menu (Fish)</w:t>
      </w:r>
    </w:p>
    <w:p w:rsidR="001A50BE" w:rsidP="001A50BE" w:rsidRDefault="0047111D" w14:paraId="36720889" w14:textId="470FA61B">
      <w:pPr>
        <w:spacing w:line="360" w:lineRule="auto"/>
        <w:jc w:val="both"/>
      </w:pPr>
      <w:r w:rsidR="0047111D">
        <w:drawing>
          <wp:inline wp14:editId="7A46BD5E" wp14:anchorId="5FA2CB5F">
            <wp:extent cx="6480810" cy="1400175"/>
            <wp:effectExtent l="9525" t="9525" r="9525" b="9525"/>
            <wp:docPr id="590499229" name="Picture 1" descr="A black screen with white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942563b7aea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0810" cy="14001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50BE" w:rsidP="001A50BE" w:rsidRDefault="001A50BE" w14:paraId="4FBE5393" w14:textId="5FCFDED2">
      <w:pPr>
        <w:pStyle w:val="Caption"/>
        <w:spacing w:line="360" w:lineRule="auto"/>
        <w:ind w:left="786"/>
        <w:jc w:val="center"/>
        <w:rPr>
          <w:b/>
          <w:bCs/>
          <w:color w:val="auto"/>
          <w:sz w:val="20"/>
          <w:szCs w:val="20"/>
        </w:rPr>
      </w:pPr>
      <w:r w:rsidRPr="00DF6594">
        <w:rPr>
          <w:b/>
          <w:bCs/>
          <w:color w:val="auto"/>
          <w:sz w:val="20"/>
          <w:szCs w:val="20"/>
        </w:rPr>
        <w:t xml:space="preserve">Figure </w:t>
      </w:r>
      <w:r>
        <w:rPr>
          <w:b/>
          <w:bCs/>
          <w:color w:val="auto"/>
          <w:sz w:val="20"/>
          <w:szCs w:val="20"/>
        </w:rPr>
        <w:t>5</w:t>
      </w:r>
      <w:r w:rsidRPr="00DF6594">
        <w:rPr>
          <w:b/>
          <w:bCs/>
          <w:color w:val="auto"/>
          <w:sz w:val="20"/>
          <w:szCs w:val="20"/>
        </w:rPr>
        <w:t>.</w:t>
      </w:r>
      <w:r>
        <w:rPr>
          <w:b/>
          <w:bCs/>
          <w:color w:val="auto"/>
          <w:sz w:val="20"/>
          <w:szCs w:val="20"/>
        </w:rPr>
        <w:t xml:space="preserve"> View All Animals Menu (Bird)</w:t>
      </w:r>
    </w:p>
    <w:p w:rsidRPr="001A50BE" w:rsidR="000D0BAD" w:rsidP="00E5767E" w:rsidRDefault="000D0BAD" w14:paraId="5A4A9D9F" w14:textId="77777777">
      <w:pPr>
        <w:rPr>
          <w:b/>
          <w:bCs/>
          <w:sz w:val="20"/>
          <w:szCs w:val="20"/>
        </w:rPr>
      </w:pPr>
    </w:p>
    <w:p w:rsidR="001A50BE" w:rsidP="00E5767E" w:rsidRDefault="001A50BE" w14:paraId="5F5D260E" w14:textId="77777777">
      <w:pPr>
        <w:rPr>
          <w:b/>
          <w:bCs/>
          <w:sz w:val="20"/>
          <w:szCs w:val="20"/>
        </w:rPr>
      </w:pPr>
    </w:p>
    <w:p w:rsidR="00B062C9" w:rsidP="00B062C9" w:rsidRDefault="005A6CC9" w14:paraId="24AFF6B1" w14:textId="7ED68F2A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r>
        <w:rPr>
          <w:b/>
          <w:bCs/>
        </w:rPr>
        <w:t xml:space="preserve">Delete All </w:t>
      </w:r>
      <w:r w:rsidR="00B062C9">
        <w:rPr>
          <w:b/>
          <w:bCs/>
        </w:rPr>
        <w:t>Men</w:t>
      </w:r>
      <w:r w:rsidRPr="007C7686" w:rsidR="00B062C9">
        <w:rPr>
          <w:b/>
          <w:bCs/>
        </w:rPr>
        <w:t>u</w:t>
      </w:r>
      <w:r w:rsidRPr="006E2259" w:rsidR="00B062C9">
        <w:t>:</w:t>
      </w:r>
    </w:p>
    <w:p w:rsidR="00B062C9" w:rsidP="00B062C9" w:rsidRDefault="00B062C9" w14:paraId="0D97AD5C" w14:textId="77777777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>
        <w:t xml:space="preserve">Display </w:t>
      </w:r>
      <w:r w:rsidRPr="0023652D">
        <w:rPr>
          <w:b/>
          <w:bCs/>
        </w:rPr>
        <w:t>all the animals</w:t>
      </w:r>
      <w:r>
        <w:t xml:space="preserve"> in the zoo</w:t>
      </w:r>
    </w:p>
    <w:p w:rsidR="00B062C9" w:rsidP="00477EF3" w:rsidRDefault="00B062C9" w14:paraId="1C98C3A2" w14:textId="1A1A8AA3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 w:rsidRPr="002B7AC5">
        <w:rPr>
          <w:b/>
          <w:bCs/>
        </w:rPr>
        <w:t>Prompt</w:t>
      </w:r>
      <w:r>
        <w:t xml:space="preserve"> the user to enter an input</w:t>
      </w:r>
      <w:r w:rsidR="00477EF3">
        <w:t xml:space="preserve">. </w:t>
      </w:r>
      <w:r w:rsidRPr="00477EF3">
        <w:rPr>
          <w:b/>
          <w:bCs/>
        </w:rPr>
        <w:t xml:space="preserve">Validate </w:t>
      </w:r>
      <w:r>
        <w:t xml:space="preserve">the input must be a </w:t>
      </w:r>
      <w:r w:rsidRPr="00477EF3">
        <w:rPr>
          <w:b/>
          <w:bCs/>
        </w:rPr>
        <w:t>number</w:t>
      </w:r>
      <w:r>
        <w:t xml:space="preserve"> and must be from </w:t>
      </w:r>
      <w:r w:rsidRPr="00477EF3">
        <w:rPr>
          <w:b/>
          <w:bCs/>
        </w:rPr>
        <w:t>1-n</w:t>
      </w:r>
      <w:r>
        <w:t xml:space="preserve">, n being the </w:t>
      </w:r>
      <w:r w:rsidRPr="00477EF3">
        <w:rPr>
          <w:b/>
          <w:bCs/>
        </w:rPr>
        <w:t>total number</w:t>
      </w:r>
      <w:r>
        <w:t xml:space="preserve"> of animals in the zoo</w:t>
      </w:r>
    </w:p>
    <w:p w:rsidR="00B062C9" w:rsidP="00B062C9" w:rsidRDefault="0030251F" w14:paraId="2B95E4E3" w14:textId="586C27B3">
      <w:pPr>
        <w:pStyle w:val="ListParagraph"/>
        <w:numPr>
          <w:ilvl w:val="1"/>
          <w:numId w:val="19"/>
        </w:numPr>
        <w:spacing w:line="360" w:lineRule="auto"/>
        <w:ind w:left="851" w:hanging="425"/>
        <w:jc w:val="both"/>
      </w:pPr>
      <w:r w:rsidRPr="00382477">
        <w:rPr>
          <w:b/>
          <w:bCs/>
        </w:rPr>
        <w:t>Delete</w:t>
      </w:r>
      <w:r>
        <w:t xml:space="preserve"> the </w:t>
      </w:r>
      <w:r w:rsidRPr="00382477">
        <w:rPr>
          <w:b/>
          <w:bCs/>
        </w:rPr>
        <w:t>chosen animal</w:t>
      </w:r>
      <w:r>
        <w:t xml:space="preserve"> from the zoo</w:t>
      </w:r>
    </w:p>
    <w:p w:rsidR="00B062C9" w:rsidP="00B062C9" w:rsidRDefault="00E60F69" w14:paraId="307A936F" w14:textId="5AD00504">
      <w:pPr>
        <w:spacing w:line="360" w:lineRule="auto"/>
        <w:jc w:val="both"/>
      </w:pPr>
      <w:r w:rsidR="00E60F69">
        <w:drawing>
          <wp:inline wp14:editId="6080D89B" wp14:anchorId="408E134A">
            <wp:extent cx="6480810" cy="2573020"/>
            <wp:effectExtent l="9525" t="9525" r="9525" b="9525"/>
            <wp:docPr id="365563650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c2c3ad37903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0810" cy="25730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E60F69" w:rsidR="000D0BAD" w:rsidP="00E60F69" w:rsidRDefault="00B062C9" w14:paraId="07B1B8F4" w14:textId="1CDE0717">
      <w:pPr>
        <w:pStyle w:val="Caption"/>
        <w:spacing w:line="360" w:lineRule="auto"/>
        <w:ind w:left="786"/>
        <w:jc w:val="center"/>
        <w:rPr>
          <w:b/>
          <w:bCs/>
          <w:color w:val="auto"/>
          <w:sz w:val="20"/>
          <w:szCs w:val="20"/>
        </w:rPr>
      </w:pPr>
      <w:r w:rsidRPr="00DF6594">
        <w:rPr>
          <w:b/>
          <w:bCs/>
          <w:color w:val="auto"/>
          <w:sz w:val="20"/>
          <w:szCs w:val="20"/>
        </w:rPr>
        <w:t>Figure</w:t>
      </w:r>
      <w:r w:rsidR="00E60F69">
        <w:rPr>
          <w:b/>
          <w:bCs/>
          <w:color w:val="auto"/>
          <w:sz w:val="20"/>
          <w:szCs w:val="20"/>
        </w:rPr>
        <w:t xml:space="preserve"> 6</w:t>
      </w:r>
      <w:r w:rsidRPr="00DF6594">
        <w:rPr>
          <w:b/>
          <w:bCs/>
          <w:color w:val="auto"/>
          <w:sz w:val="20"/>
          <w:szCs w:val="20"/>
        </w:rPr>
        <w:t>.</w:t>
      </w:r>
      <w:r>
        <w:rPr>
          <w:b/>
          <w:bCs/>
          <w:color w:val="auto"/>
          <w:sz w:val="20"/>
          <w:szCs w:val="20"/>
        </w:rPr>
        <w:t xml:space="preserve"> </w:t>
      </w:r>
      <w:r w:rsidR="00E60F69">
        <w:rPr>
          <w:b/>
          <w:bCs/>
          <w:color w:val="auto"/>
          <w:sz w:val="20"/>
          <w:szCs w:val="20"/>
        </w:rPr>
        <w:t>Delete Animal Menu</w:t>
      </w:r>
    </w:p>
    <w:p w:rsidRPr="000D0BAD" w:rsidR="000D0BAD" w:rsidP="00E5767E" w:rsidRDefault="000D0BAD" w14:paraId="5203787F" w14:textId="77777777"/>
    <w:p w:rsidRPr="00E5767E" w:rsidR="00E5767E" w:rsidP="00E5767E" w:rsidRDefault="00E5767E" w14:paraId="339AFA57" w14:textId="7D876445">
      <w:pPr>
        <w:jc w:val="center"/>
        <w:rPr>
          <w:b/>
          <w:bCs/>
        </w:rPr>
      </w:pPr>
      <w:r w:rsidRPr="00E5767E">
        <w:rPr>
          <w:b/>
          <w:bCs/>
        </w:rPr>
        <w:t>~ Good Luck ~</w:t>
      </w:r>
    </w:p>
    <w:sectPr w:rsidRPr="00E5767E" w:rsidR="00E5767E" w:rsidSect="00706D1C">
      <w:headerReference w:type="default" r:id="rId13"/>
      <w:footerReference w:type="default" r:id="rId14"/>
      <w:pgSz w:w="12240" w:h="15840" w:orient="portrait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42F0" w:rsidRDefault="00F942F0" w14:paraId="35BFB13D" w14:textId="77777777">
      <w:r>
        <w:separator/>
      </w:r>
    </w:p>
  </w:endnote>
  <w:endnote w:type="continuationSeparator" w:id="0">
    <w:p w:rsidR="00F942F0" w:rsidRDefault="00F942F0" w14:paraId="7C85C0D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32597" w:rsidR="00BE24B4" w:rsidRDefault="00000000" w14:paraId="2927D798" w14:textId="77777777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;mso-wrap-edited:f;mso-width-percent:0;mso-height-percent:0;mso-width-percent:0;mso-height-percent:0" alt="" from="0,10.65pt" to="522pt,10.65pt"/>
      </w:pict>
    </w:r>
  </w:p>
  <w:p w:rsidR="00BE24B4" w:rsidRDefault="00B85C90" w14:paraId="7886A367" w14:textId="77777777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Pr="00D32597" w:rsidR="00D42554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Pr="00D32597" w:rsidR="00D42554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Pr="00D32597" w:rsidR="00D42554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Pr="00D32597" w:rsidR="00D42554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Pr="00D32597" w:rsidR="00D42554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Pr="00D32597" w:rsidR="00D42554">
      <w:rPr>
        <w:rStyle w:val="PageNumber"/>
        <w:sz w:val="22"/>
        <w:szCs w:val="22"/>
        <w:lang w:val="id-ID"/>
      </w:rPr>
      <w:fldChar w:fldCharType="end"/>
    </w:r>
  </w:p>
  <w:p w:rsidRPr="00A34D50" w:rsidR="00BE24B4" w:rsidRDefault="00B85C90" w14:paraId="6037A7AB" w14:textId="77777777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Pr="00A34D50" w:rsidR="00D42554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Pr="00A34D50" w:rsidR="00D42554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Pr="00A34D50" w:rsidR="00D42554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 w:rsidR="00D42554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Pr="00A34D50" w:rsidR="00D42554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Pr="00A34D50" w:rsidR="00D42554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42F0" w:rsidRDefault="00F942F0" w14:paraId="3377E9EE" w14:textId="77777777">
      <w:r>
        <w:separator/>
      </w:r>
    </w:p>
  </w:footnote>
  <w:footnote w:type="continuationSeparator" w:id="0">
    <w:p w:rsidR="00F942F0" w:rsidRDefault="00F942F0" w14:paraId="73C67FC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E24B4" w:rsidRDefault="00BE24B4" w14:paraId="3645CA9B" w14:textId="773189F6"/>
  <w:p w:rsidR="00902B05" w:rsidRDefault="00902B05" w14:paraId="40620E3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7">
    <w:nsid w:val="15b0a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eastAsia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AB35753"/>
    <w:multiLevelType w:val="hybridMultilevel"/>
    <w:tmpl w:val="5C1AB20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506" w:hanging="360"/>
      </w:pPr>
    </w:lvl>
    <w:lvl w:ilvl="2" w:tplc="FFFFFFFF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5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hint="default" w:ascii="Wingdings" w:hAnsi="Wingdings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Times New Roman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Times New Roman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 w:cs="Times New Roman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 w:cs="Times New Roman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 w:cs="Times New Roman"/>
      </w:rPr>
    </w:lvl>
  </w:abstractNum>
  <w:abstractNum w:abstractNumId="6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hint="default" w:ascii="Wingdings" w:hAnsi="Wingdings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Courier New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 w:cs="Courier New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 w:cs="Courier New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7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Times New Roman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Times New Roman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Times New Roman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 w:cs="Times New Roman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 w:cs="Times New Roman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 w:cs="Times New Roman"/>
      </w:rPr>
    </w:lvl>
  </w:abstractNum>
  <w:abstractNum w:abstractNumId="8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 w:cs="Times New Roman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Times New Roman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Times New Roman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 w:cs="Times New Roman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 w:cs="Times New Roman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 w:cs="Times New Roman"/>
      </w:rPr>
    </w:lvl>
  </w:abstractNum>
  <w:abstractNum w:abstractNumId="13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 w:cs="Times New Roman"/>
      </w:rPr>
    </w:lvl>
  </w:abstractNum>
  <w:abstractNum w:abstractNumId="14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21">
    <w:abstractNumId w:val="17"/>
  </w:num>
  <w:num w:numId="1" w16cid:durableId="762189026">
    <w:abstractNumId w:val="7"/>
  </w:num>
  <w:num w:numId="2" w16cid:durableId="1062097410">
    <w:abstractNumId w:val="12"/>
  </w:num>
  <w:num w:numId="3" w16cid:durableId="290288941">
    <w:abstractNumId w:val="5"/>
  </w:num>
  <w:num w:numId="4" w16cid:durableId="2102797748">
    <w:abstractNumId w:val="13"/>
  </w:num>
  <w:num w:numId="5" w16cid:durableId="1122501631">
    <w:abstractNumId w:val="6"/>
  </w:num>
  <w:num w:numId="6" w16cid:durableId="1459452189">
    <w:abstractNumId w:val="11"/>
  </w:num>
  <w:num w:numId="7" w16cid:durableId="790053289">
    <w:abstractNumId w:val="8"/>
  </w:num>
  <w:num w:numId="8" w16cid:durableId="1943343113">
    <w:abstractNumId w:val="15"/>
  </w:num>
  <w:num w:numId="9" w16cid:durableId="2002810282">
    <w:abstractNumId w:val="2"/>
  </w:num>
  <w:num w:numId="10" w16cid:durableId="114368231">
    <w:abstractNumId w:val="3"/>
  </w:num>
  <w:num w:numId="11" w16cid:durableId="1780103460">
    <w:abstractNumId w:val="5"/>
  </w:num>
  <w:num w:numId="12" w16cid:durableId="250553240">
    <w:abstractNumId w:val="1"/>
  </w:num>
  <w:num w:numId="13" w16cid:durableId="1007906636">
    <w:abstractNumId w:val="14"/>
  </w:num>
  <w:num w:numId="14" w16cid:durableId="1727532969">
    <w:abstractNumId w:val="10"/>
  </w:num>
  <w:num w:numId="15" w16cid:durableId="1978097166">
    <w:abstractNumId w:val="0"/>
  </w:num>
  <w:num w:numId="16" w16cid:durableId="801003252">
    <w:abstractNumId w:val="14"/>
  </w:num>
  <w:num w:numId="17" w16cid:durableId="484055871">
    <w:abstractNumId w:val="1"/>
  </w:num>
  <w:num w:numId="18" w16cid:durableId="1446734572">
    <w:abstractNumId w:val="16"/>
  </w:num>
  <w:num w:numId="19" w16cid:durableId="994647469">
    <w:abstractNumId w:val="9"/>
  </w:num>
  <w:num w:numId="20" w16cid:durableId="1321151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2FF5"/>
    <w:rsid w:val="000041CA"/>
    <w:rsid w:val="000050B2"/>
    <w:rsid w:val="0000665D"/>
    <w:rsid w:val="00006AF4"/>
    <w:rsid w:val="000077C8"/>
    <w:rsid w:val="00013BA7"/>
    <w:rsid w:val="00014C03"/>
    <w:rsid w:val="00017B48"/>
    <w:rsid w:val="00017E8E"/>
    <w:rsid w:val="0002612C"/>
    <w:rsid w:val="0003008B"/>
    <w:rsid w:val="00031810"/>
    <w:rsid w:val="00033FB2"/>
    <w:rsid w:val="000350C5"/>
    <w:rsid w:val="0003533C"/>
    <w:rsid w:val="00037EEF"/>
    <w:rsid w:val="000415E8"/>
    <w:rsid w:val="00042C15"/>
    <w:rsid w:val="00042D51"/>
    <w:rsid w:val="00044B17"/>
    <w:rsid w:val="000454A6"/>
    <w:rsid w:val="00045531"/>
    <w:rsid w:val="00045D03"/>
    <w:rsid w:val="00046FCF"/>
    <w:rsid w:val="0004703A"/>
    <w:rsid w:val="000527DD"/>
    <w:rsid w:val="000539FD"/>
    <w:rsid w:val="000561BB"/>
    <w:rsid w:val="0006615F"/>
    <w:rsid w:val="000661AC"/>
    <w:rsid w:val="000741D7"/>
    <w:rsid w:val="0007489A"/>
    <w:rsid w:val="000803D9"/>
    <w:rsid w:val="000820C4"/>
    <w:rsid w:val="00082650"/>
    <w:rsid w:val="00091329"/>
    <w:rsid w:val="00091ABE"/>
    <w:rsid w:val="00092ADB"/>
    <w:rsid w:val="00096A74"/>
    <w:rsid w:val="000A112A"/>
    <w:rsid w:val="000A5169"/>
    <w:rsid w:val="000A655E"/>
    <w:rsid w:val="000B276E"/>
    <w:rsid w:val="000B3BBE"/>
    <w:rsid w:val="000C263F"/>
    <w:rsid w:val="000C43B6"/>
    <w:rsid w:val="000D0BAD"/>
    <w:rsid w:val="000D6175"/>
    <w:rsid w:val="000D63FD"/>
    <w:rsid w:val="000E1704"/>
    <w:rsid w:val="000E2B52"/>
    <w:rsid w:val="000E3FEE"/>
    <w:rsid w:val="000F260B"/>
    <w:rsid w:val="001042DF"/>
    <w:rsid w:val="00104795"/>
    <w:rsid w:val="00105A02"/>
    <w:rsid w:val="001267A6"/>
    <w:rsid w:val="00140FA6"/>
    <w:rsid w:val="00141F2B"/>
    <w:rsid w:val="00147E19"/>
    <w:rsid w:val="0015441C"/>
    <w:rsid w:val="001568EA"/>
    <w:rsid w:val="00162F62"/>
    <w:rsid w:val="00170795"/>
    <w:rsid w:val="00176201"/>
    <w:rsid w:val="0017695D"/>
    <w:rsid w:val="00176C19"/>
    <w:rsid w:val="00182819"/>
    <w:rsid w:val="00191C85"/>
    <w:rsid w:val="00192525"/>
    <w:rsid w:val="001A1F8D"/>
    <w:rsid w:val="001A3C9B"/>
    <w:rsid w:val="001A50BE"/>
    <w:rsid w:val="001B69A0"/>
    <w:rsid w:val="001B6D32"/>
    <w:rsid w:val="001C06F6"/>
    <w:rsid w:val="001C3CBD"/>
    <w:rsid w:val="001D4081"/>
    <w:rsid w:val="001D79B2"/>
    <w:rsid w:val="001E3069"/>
    <w:rsid w:val="001E7B94"/>
    <w:rsid w:val="001F0EEE"/>
    <w:rsid w:val="001F3F61"/>
    <w:rsid w:val="001F46C2"/>
    <w:rsid w:val="001F709A"/>
    <w:rsid w:val="002066EE"/>
    <w:rsid w:val="0021012A"/>
    <w:rsid w:val="0021077F"/>
    <w:rsid w:val="00210E8B"/>
    <w:rsid w:val="00213D4C"/>
    <w:rsid w:val="002234F2"/>
    <w:rsid w:val="00234C8C"/>
    <w:rsid w:val="0023652D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86DF6"/>
    <w:rsid w:val="002A28DE"/>
    <w:rsid w:val="002B0D89"/>
    <w:rsid w:val="002B3CDC"/>
    <w:rsid w:val="002B7AC5"/>
    <w:rsid w:val="002C12A0"/>
    <w:rsid w:val="002C6071"/>
    <w:rsid w:val="002C790D"/>
    <w:rsid w:val="002D4A34"/>
    <w:rsid w:val="002D6900"/>
    <w:rsid w:val="002F2F70"/>
    <w:rsid w:val="002F3BA5"/>
    <w:rsid w:val="003002AF"/>
    <w:rsid w:val="0030251F"/>
    <w:rsid w:val="00305E78"/>
    <w:rsid w:val="003060E0"/>
    <w:rsid w:val="00306780"/>
    <w:rsid w:val="00310757"/>
    <w:rsid w:val="0031101D"/>
    <w:rsid w:val="00312E5C"/>
    <w:rsid w:val="00316620"/>
    <w:rsid w:val="00320256"/>
    <w:rsid w:val="00331249"/>
    <w:rsid w:val="0033715E"/>
    <w:rsid w:val="00341964"/>
    <w:rsid w:val="00342959"/>
    <w:rsid w:val="00342D81"/>
    <w:rsid w:val="0034303F"/>
    <w:rsid w:val="003463BF"/>
    <w:rsid w:val="0034661D"/>
    <w:rsid w:val="00356A90"/>
    <w:rsid w:val="0035760A"/>
    <w:rsid w:val="00360BC9"/>
    <w:rsid w:val="00360E1C"/>
    <w:rsid w:val="003613FE"/>
    <w:rsid w:val="00362AE2"/>
    <w:rsid w:val="00381BA6"/>
    <w:rsid w:val="00382477"/>
    <w:rsid w:val="00383F8E"/>
    <w:rsid w:val="003979D0"/>
    <w:rsid w:val="003B7814"/>
    <w:rsid w:val="003C23D0"/>
    <w:rsid w:val="003D0013"/>
    <w:rsid w:val="003E51B8"/>
    <w:rsid w:val="003E647C"/>
    <w:rsid w:val="003F2A35"/>
    <w:rsid w:val="003F2C83"/>
    <w:rsid w:val="00412E01"/>
    <w:rsid w:val="00415716"/>
    <w:rsid w:val="00416535"/>
    <w:rsid w:val="00416A82"/>
    <w:rsid w:val="00425918"/>
    <w:rsid w:val="004421C2"/>
    <w:rsid w:val="00444DB5"/>
    <w:rsid w:val="00445760"/>
    <w:rsid w:val="0046588D"/>
    <w:rsid w:val="004669A8"/>
    <w:rsid w:val="0047111D"/>
    <w:rsid w:val="00472AB7"/>
    <w:rsid w:val="004732F0"/>
    <w:rsid w:val="004769C9"/>
    <w:rsid w:val="00477025"/>
    <w:rsid w:val="00477EF3"/>
    <w:rsid w:val="004A2C14"/>
    <w:rsid w:val="004A5447"/>
    <w:rsid w:val="004A64E1"/>
    <w:rsid w:val="004B161B"/>
    <w:rsid w:val="004B1E2D"/>
    <w:rsid w:val="004B483A"/>
    <w:rsid w:val="004B4DA9"/>
    <w:rsid w:val="004C058C"/>
    <w:rsid w:val="004C543C"/>
    <w:rsid w:val="004F0756"/>
    <w:rsid w:val="004F0E5D"/>
    <w:rsid w:val="004F48C3"/>
    <w:rsid w:val="00502119"/>
    <w:rsid w:val="00504836"/>
    <w:rsid w:val="0051046B"/>
    <w:rsid w:val="00511EB0"/>
    <w:rsid w:val="0051295D"/>
    <w:rsid w:val="0051412C"/>
    <w:rsid w:val="00515E63"/>
    <w:rsid w:val="00522890"/>
    <w:rsid w:val="00522973"/>
    <w:rsid w:val="00527DD6"/>
    <w:rsid w:val="0053440C"/>
    <w:rsid w:val="00543D1A"/>
    <w:rsid w:val="005453D5"/>
    <w:rsid w:val="00546E9E"/>
    <w:rsid w:val="0054703C"/>
    <w:rsid w:val="005542B7"/>
    <w:rsid w:val="005611F9"/>
    <w:rsid w:val="0057288B"/>
    <w:rsid w:val="00577CD0"/>
    <w:rsid w:val="00581156"/>
    <w:rsid w:val="005819D2"/>
    <w:rsid w:val="00582454"/>
    <w:rsid w:val="0058265F"/>
    <w:rsid w:val="005835FB"/>
    <w:rsid w:val="005915E6"/>
    <w:rsid w:val="00593C39"/>
    <w:rsid w:val="00595E24"/>
    <w:rsid w:val="0059705B"/>
    <w:rsid w:val="005A4CF6"/>
    <w:rsid w:val="005A5AE8"/>
    <w:rsid w:val="005A6CC9"/>
    <w:rsid w:val="005C6CA9"/>
    <w:rsid w:val="005D1462"/>
    <w:rsid w:val="005E05E5"/>
    <w:rsid w:val="005E0C99"/>
    <w:rsid w:val="005E4259"/>
    <w:rsid w:val="005F02D9"/>
    <w:rsid w:val="005F17C9"/>
    <w:rsid w:val="005F6F2D"/>
    <w:rsid w:val="005F7502"/>
    <w:rsid w:val="00612864"/>
    <w:rsid w:val="0061571F"/>
    <w:rsid w:val="00621C61"/>
    <w:rsid w:val="00626757"/>
    <w:rsid w:val="00630366"/>
    <w:rsid w:val="00640E8E"/>
    <w:rsid w:val="006439C8"/>
    <w:rsid w:val="00643B45"/>
    <w:rsid w:val="00650882"/>
    <w:rsid w:val="00652BF6"/>
    <w:rsid w:val="006534DA"/>
    <w:rsid w:val="00657F95"/>
    <w:rsid w:val="006611CB"/>
    <w:rsid w:val="0066445D"/>
    <w:rsid w:val="00665C49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45E4"/>
    <w:rsid w:val="00685576"/>
    <w:rsid w:val="006923A2"/>
    <w:rsid w:val="00692CBC"/>
    <w:rsid w:val="00694EDD"/>
    <w:rsid w:val="006A33FE"/>
    <w:rsid w:val="006A5D6B"/>
    <w:rsid w:val="006B5D4E"/>
    <w:rsid w:val="006B6357"/>
    <w:rsid w:val="006E2259"/>
    <w:rsid w:val="006E50B6"/>
    <w:rsid w:val="006E67A5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01C6"/>
    <w:rsid w:val="00743D4A"/>
    <w:rsid w:val="0075274B"/>
    <w:rsid w:val="00764298"/>
    <w:rsid w:val="00767610"/>
    <w:rsid w:val="00780A61"/>
    <w:rsid w:val="007847CE"/>
    <w:rsid w:val="00796972"/>
    <w:rsid w:val="00796E58"/>
    <w:rsid w:val="007A36AB"/>
    <w:rsid w:val="007B11BC"/>
    <w:rsid w:val="007C7686"/>
    <w:rsid w:val="007D7BE0"/>
    <w:rsid w:val="007E2F1C"/>
    <w:rsid w:val="007E7065"/>
    <w:rsid w:val="007F647F"/>
    <w:rsid w:val="007F6726"/>
    <w:rsid w:val="007F7466"/>
    <w:rsid w:val="00802FB1"/>
    <w:rsid w:val="00805C9D"/>
    <w:rsid w:val="00813100"/>
    <w:rsid w:val="00814663"/>
    <w:rsid w:val="00814BEE"/>
    <w:rsid w:val="00822113"/>
    <w:rsid w:val="00822CBD"/>
    <w:rsid w:val="00824CE9"/>
    <w:rsid w:val="00832BDA"/>
    <w:rsid w:val="00832FED"/>
    <w:rsid w:val="00833617"/>
    <w:rsid w:val="0083631D"/>
    <w:rsid w:val="00846123"/>
    <w:rsid w:val="00854DDE"/>
    <w:rsid w:val="00857588"/>
    <w:rsid w:val="00870812"/>
    <w:rsid w:val="00871578"/>
    <w:rsid w:val="00885D14"/>
    <w:rsid w:val="00890EBF"/>
    <w:rsid w:val="00893574"/>
    <w:rsid w:val="008A48B6"/>
    <w:rsid w:val="008A5A07"/>
    <w:rsid w:val="008A5BD2"/>
    <w:rsid w:val="008C4717"/>
    <w:rsid w:val="008C47AD"/>
    <w:rsid w:val="008C7A38"/>
    <w:rsid w:val="008D3321"/>
    <w:rsid w:val="008D3D8E"/>
    <w:rsid w:val="008D4F8D"/>
    <w:rsid w:val="008D614D"/>
    <w:rsid w:val="008D6AA2"/>
    <w:rsid w:val="008D7D3B"/>
    <w:rsid w:val="008E407E"/>
    <w:rsid w:val="008E6937"/>
    <w:rsid w:val="008F0988"/>
    <w:rsid w:val="008F1FCE"/>
    <w:rsid w:val="00900BB0"/>
    <w:rsid w:val="00902B05"/>
    <w:rsid w:val="0090313A"/>
    <w:rsid w:val="00906C42"/>
    <w:rsid w:val="0090795F"/>
    <w:rsid w:val="00921591"/>
    <w:rsid w:val="009317F1"/>
    <w:rsid w:val="009341F2"/>
    <w:rsid w:val="0093602C"/>
    <w:rsid w:val="0094225D"/>
    <w:rsid w:val="00943EE8"/>
    <w:rsid w:val="00945086"/>
    <w:rsid w:val="00945461"/>
    <w:rsid w:val="00951930"/>
    <w:rsid w:val="00952D41"/>
    <w:rsid w:val="00955411"/>
    <w:rsid w:val="00966C0C"/>
    <w:rsid w:val="0096771A"/>
    <w:rsid w:val="00970696"/>
    <w:rsid w:val="00981B53"/>
    <w:rsid w:val="00984CAD"/>
    <w:rsid w:val="0099487D"/>
    <w:rsid w:val="00996837"/>
    <w:rsid w:val="009976D7"/>
    <w:rsid w:val="009A68B9"/>
    <w:rsid w:val="009B65C2"/>
    <w:rsid w:val="009C0AB8"/>
    <w:rsid w:val="009C4931"/>
    <w:rsid w:val="009E013E"/>
    <w:rsid w:val="009E1011"/>
    <w:rsid w:val="009F6A34"/>
    <w:rsid w:val="00A1145F"/>
    <w:rsid w:val="00A11EE2"/>
    <w:rsid w:val="00A22697"/>
    <w:rsid w:val="00A22A44"/>
    <w:rsid w:val="00A25DAF"/>
    <w:rsid w:val="00A32965"/>
    <w:rsid w:val="00A342C4"/>
    <w:rsid w:val="00A34D50"/>
    <w:rsid w:val="00A43527"/>
    <w:rsid w:val="00A46E75"/>
    <w:rsid w:val="00A578CF"/>
    <w:rsid w:val="00A6482B"/>
    <w:rsid w:val="00A64862"/>
    <w:rsid w:val="00A65F20"/>
    <w:rsid w:val="00A71F33"/>
    <w:rsid w:val="00A7232F"/>
    <w:rsid w:val="00A744E4"/>
    <w:rsid w:val="00A90DB1"/>
    <w:rsid w:val="00A912A5"/>
    <w:rsid w:val="00A920FC"/>
    <w:rsid w:val="00A92AEF"/>
    <w:rsid w:val="00A94869"/>
    <w:rsid w:val="00AA3173"/>
    <w:rsid w:val="00AB0B65"/>
    <w:rsid w:val="00AB2446"/>
    <w:rsid w:val="00AD0FCB"/>
    <w:rsid w:val="00AD125D"/>
    <w:rsid w:val="00AD2518"/>
    <w:rsid w:val="00AD34AA"/>
    <w:rsid w:val="00AD3919"/>
    <w:rsid w:val="00AD55D6"/>
    <w:rsid w:val="00AE2280"/>
    <w:rsid w:val="00AE50E7"/>
    <w:rsid w:val="00AE5D87"/>
    <w:rsid w:val="00AF3F0A"/>
    <w:rsid w:val="00B01B0D"/>
    <w:rsid w:val="00B03612"/>
    <w:rsid w:val="00B062C9"/>
    <w:rsid w:val="00B14344"/>
    <w:rsid w:val="00B15614"/>
    <w:rsid w:val="00B23424"/>
    <w:rsid w:val="00B234EB"/>
    <w:rsid w:val="00B321A6"/>
    <w:rsid w:val="00B342BA"/>
    <w:rsid w:val="00B34BE8"/>
    <w:rsid w:val="00B363C5"/>
    <w:rsid w:val="00B37032"/>
    <w:rsid w:val="00B3733E"/>
    <w:rsid w:val="00B40F95"/>
    <w:rsid w:val="00B4343A"/>
    <w:rsid w:val="00B435C2"/>
    <w:rsid w:val="00B46588"/>
    <w:rsid w:val="00B50D70"/>
    <w:rsid w:val="00B511D8"/>
    <w:rsid w:val="00B51999"/>
    <w:rsid w:val="00B52577"/>
    <w:rsid w:val="00B533CD"/>
    <w:rsid w:val="00B545BA"/>
    <w:rsid w:val="00B55312"/>
    <w:rsid w:val="00B77CE1"/>
    <w:rsid w:val="00B84031"/>
    <w:rsid w:val="00B84237"/>
    <w:rsid w:val="00B85217"/>
    <w:rsid w:val="00B855AE"/>
    <w:rsid w:val="00B85C90"/>
    <w:rsid w:val="00B879CA"/>
    <w:rsid w:val="00B90626"/>
    <w:rsid w:val="00B94057"/>
    <w:rsid w:val="00B97FD8"/>
    <w:rsid w:val="00BB21A1"/>
    <w:rsid w:val="00BB68AF"/>
    <w:rsid w:val="00BD13AC"/>
    <w:rsid w:val="00BD29AE"/>
    <w:rsid w:val="00BD2D7F"/>
    <w:rsid w:val="00BD4448"/>
    <w:rsid w:val="00BD6C7B"/>
    <w:rsid w:val="00BE0587"/>
    <w:rsid w:val="00BE12EC"/>
    <w:rsid w:val="00BE24B4"/>
    <w:rsid w:val="00BF0197"/>
    <w:rsid w:val="00BF07DC"/>
    <w:rsid w:val="00C02255"/>
    <w:rsid w:val="00C0601F"/>
    <w:rsid w:val="00C13E32"/>
    <w:rsid w:val="00C2097A"/>
    <w:rsid w:val="00C21841"/>
    <w:rsid w:val="00C21A44"/>
    <w:rsid w:val="00C3347C"/>
    <w:rsid w:val="00C34097"/>
    <w:rsid w:val="00C40EB4"/>
    <w:rsid w:val="00C46A52"/>
    <w:rsid w:val="00C47B9C"/>
    <w:rsid w:val="00C47E5A"/>
    <w:rsid w:val="00C5576D"/>
    <w:rsid w:val="00C639A1"/>
    <w:rsid w:val="00C658BD"/>
    <w:rsid w:val="00C6661A"/>
    <w:rsid w:val="00C71F70"/>
    <w:rsid w:val="00C8195E"/>
    <w:rsid w:val="00C9141A"/>
    <w:rsid w:val="00C94BC0"/>
    <w:rsid w:val="00C95E55"/>
    <w:rsid w:val="00C9734B"/>
    <w:rsid w:val="00CA10B5"/>
    <w:rsid w:val="00CA2692"/>
    <w:rsid w:val="00CA2B04"/>
    <w:rsid w:val="00CA35BE"/>
    <w:rsid w:val="00CB0534"/>
    <w:rsid w:val="00CB13D8"/>
    <w:rsid w:val="00CB78B7"/>
    <w:rsid w:val="00CC0516"/>
    <w:rsid w:val="00CC3977"/>
    <w:rsid w:val="00CC489B"/>
    <w:rsid w:val="00CC7295"/>
    <w:rsid w:val="00CE0971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3A9"/>
    <w:rsid w:val="00D22A7B"/>
    <w:rsid w:val="00D22C8A"/>
    <w:rsid w:val="00D32366"/>
    <w:rsid w:val="00D32597"/>
    <w:rsid w:val="00D40699"/>
    <w:rsid w:val="00D42534"/>
    <w:rsid w:val="00D42554"/>
    <w:rsid w:val="00D43285"/>
    <w:rsid w:val="00D74D2C"/>
    <w:rsid w:val="00D777F0"/>
    <w:rsid w:val="00D809CA"/>
    <w:rsid w:val="00D8206A"/>
    <w:rsid w:val="00D8237D"/>
    <w:rsid w:val="00D843FE"/>
    <w:rsid w:val="00D86F59"/>
    <w:rsid w:val="00DA0DB4"/>
    <w:rsid w:val="00DA4B79"/>
    <w:rsid w:val="00DA7A95"/>
    <w:rsid w:val="00DB7438"/>
    <w:rsid w:val="00DD624D"/>
    <w:rsid w:val="00DD66F4"/>
    <w:rsid w:val="00DE3195"/>
    <w:rsid w:val="00DE5055"/>
    <w:rsid w:val="00DF6594"/>
    <w:rsid w:val="00E0352E"/>
    <w:rsid w:val="00E0596C"/>
    <w:rsid w:val="00E204A1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767E"/>
    <w:rsid w:val="00E57D28"/>
    <w:rsid w:val="00E60455"/>
    <w:rsid w:val="00E60F69"/>
    <w:rsid w:val="00E63E36"/>
    <w:rsid w:val="00E64842"/>
    <w:rsid w:val="00E66EF4"/>
    <w:rsid w:val="00E860CE"/>
    <w:rsid w:val="00E8693F"/>
    <w:rsid w:val="00E87067"/>
    <w:rsid w:val="00E8712F"/>
    <w:rsid w:val="00E877EA"/>
    <w:rsid w:val="00EA5EBC"/>
    <w:rsid w:val="00EA70BA"/>
    <w:rsid w:val="00EB58DA"/>
    <w:rsid w:val="00EB5E6E"/>
    <w:rsid w:val="00EB6722"/>
    <w:rsid w:val="00EC672D"/>
    <w:rsid w:val="00EC7C81"/>
    <w:rsid w:val="00ED0F73"/>
    <w:rsid w:val="00ED2251"/>
    <w:rsid w:val="00ED2CD4"/>
    <w:rsid w:val="00ED2CDB"/>
    <w:rsid w:val="00EE4929"/>
    <w:rsid w:val="00EE6FB1"/>
    <w:rsid w:val="00F0188B"/>
    <w:rsid w:val="00F02B5B"/>
    <w:rsid w:val="00F17383"/>
    <w:rsid w:val="00F25979"/>
    <w:rsid w:val="00F26858"/>
    <w:rsid w:val="00F4265B"/>
    <w:rsid w:val="00F50E69"/>
    <w:rsid w:val="00F659B7"/>
    <w:rsid w:val="00F7250C"/>
    <w:rsid w:val="00F75178"/>
    <w:rsid w:val="00F76831"/>
    <w:rsid w:val="00F76BDB"/>
    <w:rsid w:val="00F865BD"/>
    <w:rsid w:val="00F93AD1"/>
    <w:rsid w:val="00F942F0"/>
    <w:rsid w:val="00F95761"/>
    <w:rsid w:val="00FA1998"/>
    <w:rsid w:val="00FA589D"/>
    <w:rsid w:val="00FC2AF5"/>
    <w:rsid w:val="00FC2F4D"/>
    <w:rsid w:val="00FC458D"/>
    <w:rsid w:val="00FD0A00"/>
    <w:rsid w:val="00FD2C52"/>
    <w:rsid w:val="00FD4EFE"/>
    <w:rsid w:val="00FD6B26"/>
    <w:rsid w:val="00FE1586"/>
    <w:rsid w:val="00FE6378"/>
    <w:rsid w:val="00FE729E"/>
    <w:rsid w:val="00FF12BE"/>
    <w:rsid w:val="00FF15C5"/>
    <w:rsid w:val="00FF680A"/>
    <w:rsid w:val="00FF6BCE"/>
    <w:rsid w:val="0A288A0C"/>
    <w:rsid w:val="1FEA8314"/>
    <w:rsid w:val="2A60F0E0"/>
    <w:rsid w:val="32C90EFD"/>
    <w:rsid w:val="3DB9763F"/>
    <w:rsid w:val="5D12B9CC"/>
    <w:rsid w:val="5E479036"/>
    <w:rsid w:val="6BFF7F76"/>
    <w:rsid w:val="7E909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62C9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styleId="HeaderChar" w:customStyle="1">
    <w:name w:val="Header Char"/>
    <w:link w:val="Header"/>
    <w:rsid w:val="004669A8"/>
    <w:rPr>
      <w:sz w:val="24"/>
      <w:szCs w:val="24"/>
    </w:rPr>
  </w:style>
  <w:style w:type="character" w:styleId="shorttext" w:customStyle="1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A3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D4A3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2D4A3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4A34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2D4A34"/>
    <w:rPr>
      <w:b/>
      <w:bCs/>
    </w:rPr>
  </w:style>
  <w:style w:type="paragraph" w:styleId="Caption">
    <w:name w:val="caption"/>
    <w:basedOn w:val="Normal"/>
    <w:next w:val="Normal"/>
    <w:unhideWhenUsed/>
    <w:qFormat/>
    <w:rsid w:val="00DF6594"/>
    <w:pPr>
      <w:spacing w:after="200"/>
    </w:pPr>
    <w:rPr>
      <w:i/>
      <w:iCs/>
      <w:color w:val="1F497D" w:themeColor="text2"/>
      <w:sz w:val="18"/>
      <w:szCs w:val="18"/>
    </w:rPr>
  </w:style>
  <w:style w:type="character" w:styleId="longtext" w:customStyle="1">
    <w:name w:val="long_text"/>
    <w:basedOn w:val="DefaultParagraphFont"/>
    <w:rsid w:val="00C2097A"/>
  </w:style>
  <w:style w:type="paragraph" w:styleId="Revision">
    <w:name w:val="Revision"/>
    <w:hidden/>
    <w:uiPriority w:val="99"/>
    <w:semiHidden/>
    <w:rsid w:val="00E204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2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footer" Target="footer1.xml" Id="rId14" /><Relationship Type="http://schemas.openxmlformats.org/officeDocument/2006/relationships/image" Target="/media/image7.png" Id="R6dcbf804fd2a4204" /><Relationship Type="http://schemas.openxmlformats.org/officeDocument/2006/relationships/image" Target="/media/image8.png" Id="Rc5db670fc7174321" /><Relationship Type="http://schemas.openxmlformats.org/officeDocument/2006/relationships/image" Target="/media/image9.png" Id="R19a5d6bf5b6c4173" /><Relationship Type="http://schemas.openxmlformats.org/officeDocument/2006/relationships/image" Target="/media/imagea.png" Id="Rf942563b7aea4d2e" /><Relationship Type="http://schemas.openxmlformats.org/officeDocument/2006/relationships/image" Target="/media/imageb.png" Id="R9c2c3ad37903486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FM-BINUS-AA-FPT-81-R3 (3).dotx</ap:Template>
  <ap:Application>Microsoft Word for the web</ap:Application>
  <ap:DocSecurity>0</ap:DocSecurity>
  <ap:ScaleCrop>false</ap:ScaleCrop>
  <ap:Company>UPT Lab Perangkat Lunak Binus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UPT Lab Perangkat Lunak Universitas Bina Nusantara Jakarta</dc:title>
  <dc:creator>Master</dc:creator>
  <lastModifiedBy>Yesun Utomo</lastModifiedBy>
  <revision>333</revision>
  <lastPrinted>2024-11-18T06:47:00.0000000Z</lastPrinted>
  <dcterms:created xsi:type="dcterms:W3CDTF">2012-09-10T04:38:00.0000000Z</dcterms:created>
  <dcterms:modified xsi:type="dcterms:W3CDTF">2024-11-20T04:39:12.4427860Z</dcterms:modified>
</coreProperties>
</file>